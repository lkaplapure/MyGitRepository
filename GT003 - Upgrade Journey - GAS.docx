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C09" w:rsidRPr="00500A01" w:rsidRDefault="00B06C09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2911"/>
        <w:gridCol w:w="7296"/>
      </w:tblGrid>
      <w:tr w:rsidR="000376F5" w:rsidRPr="00500A01" w:rsidTr="000376F5">
        <w:tc>
          <w:tcPr>
            <w:tcW w:w="2911" w:type="dxa"/>
          </w:tcPr>
          <w:p w:rsidR="000376F5" w:rsidRPr="00500A01" w:rsidRDefault="000376F5">
            <w:r w:rsidRPr="00500A01">
              <w:t>Release</w:t>
            </w:r>
          </w:p>
        </w:tc>
        <w:tc>
          <w:tcPr>
            <w:tcW w:w="7296" w:type="dxa"/>
          </w:tcPr>
          <w:p w:rsidR="000376F5" w:rsidRPr="00500A01" w:rsidRDefault="00514475">
            <w:r w:rsidRPr="00500A01">
              <w:t>Purge Regression</w:t>
            </w:r>
          </w:p>
        </w:tc>
      </w:tr>
      <w:tr w:rsidR="000376F5" w:rsidRPr="00500A01" w:rsidTr="000376F5">
        <w:tc>
          <w:tcPr>
            <w:tcW w:w="2911" w:type="dxa"/>
          </w:tcPr>
          <w:p w:rsidR="000376F5" w:rsidRPr="00500A01" w:rsidRDefault="000376F5">
            <w:r w:rsidRPr="00500A01">
              <w:t>Test Phase</w:t>
            </w:r>
          </w:p>
        </w:tc>
        <w:tc>
          <w:tcPr>
            <w:tcW w:w="7296" w:type="dxa"/>
          </w:tcPr>
          <w:p w:rsidR="000376F5" w:rsidRPr="00500A01" w:rsidRDefault="000376F5">
            <w:r w:rsidRPr="00500A01">
              <w:t>Regression</w:t>
            </w:r>
          </w:p>
        </w:tc>
      </w:tr>
      <w:tr w:rsidR="000376F5" w:rsidRPr="00500A01" w:rsidTr="000376F5">
        <w:tc>
          <w:tcPr>
            <w:tcW w:w="2911" w:type="dxa"/>
          </w:tcPr>
          <w:p w:rsidR="000376F5" w:rsidRPr="00500A01" w:rsidRDefault="000376F5">
            <w:r w:rsidRPr="00500A01">
              <w:t>Execution Date</w:t>
            </w:r>
          </w:p>
        </w:tc>
        <w:tc>
          <w:tcPr>
            <w:tcW w:w="7296" w:type="dxa"/>
          </w:tcPr>
          <w:p w:rsidR="000376F5" w:rsidRPr="00500A01" w:rsidRDefault="000376F5" w:rsidP="00F054D6">
            <w:r w:rsidRPr="00500A01">
              <w:t xml:space="preserve"> </w:t>
            </w:r>
            <w:r w:rsidR="00F054D6" w:rsidRPr="00500A01">
              <w:t>08/06</w:t>
            </w:r>
            <w:r w:rsidR="008E6090" w:rsidRPr="00500A01">
              <w:t>/2018</w:t>
            </w:r>
          </w:p>
        </w:tc>
      </w:tr>
      <w:tr w:rsidR="000376F5" w:rsidRPr="00500A01" w:rsidTr="000376F5">
        <w:tc>
          <w:tcPr>
            <w:tcW w:w="2911" w:type="dxa"/>
          </w:tcPr>
          <w:p w:rsidR="000376F5" w:rsidRPr="00500A01" w:rsidRDefault="000376F5">
            <w:r w:rsidRPr="00500A01">
              <w:t>Execution by</w:t>
            </w:r>
          </w:p>
        </w:tc>
        <w:tc>
          <w:tcPr>
            <w:tcW w:w="7296" w:type="dxa"/>
          </w:tcPr>
          <w:p w:rsidR="000376F5" w:rsidRPr="00500A01" w:rsidRDefault="000376F5" w:rsidP="00F054D6">
            <w:r w:rsidRPr="00500A01">
              <w:t xml:space="preserve"> </w:t>
            </w:r>
            <w:proofErr w:type="spellStart"/>
            <w:r w:rsidR="008E6090" w:rsidRPr="00500A01">
              <w:t>Tanumay</w:t>
            </w:r>
            <w:proofErr w:type="spellEnd"/>
            <w:r w:rsidR="008E6090" w:rsidRPr="00500A01">
              <w:t xml:space="preserve"> </w:t>
            </w:r>
            <w:proofErr w:type="spellStart"/>
            <w:r w:rsidR="008E6090" w:rsidRPr="00500A01">
              <w:t>Majumdar</w:t>
            </w:r>
            <w:proofErr w:type="spellEnd"/>
            <w:r w:rsidR="008E6090" w:rsidRPr="00500A01">
              <w:t xml:space="preserve">, </w:t>
            </w:r>
            <w:proofErr w:type="spellStart"/>
            <w:r w:rsidR="00F054D6" w:rsidRPr="00500A01">
              <w:t>Biplab</w:t>
            </w:r>
            <w:proofErr w:type="spellEnd"/>
            <w:r w:rsidR="00F054D6" w:rsidRPr="00500A01">
              <w:t xml:space="preserve"> </w:t>
            </w:r>
            <w:proofErr w:type="spellStart"/>
            <w:r w:rsidR="00F054D6" w:rsidRPr="00500A01">
              <w:t>Talapatra</w:t>
            </w:r>
            <w:proofErr w:type="spellEnd"/>
            <w:r w:rsidR="008E6090" w:rsidRPr="00500A01">
              <w:t xml:space="preserve">, </w:t>
            </w:r>
            <w:proofErr w:type="spellStart"/>
            <w:r w:rsidR="008E6090" w:rsidRPr="00500A01">
              <w:t>Nishith</w:t>
            </w:r>
            <w:proofErr w:type="spellEnd"/>
            <w:r w:rsidR="008E6090" w:rsidRPr="00500A01">
              <w:t xml:space="preserve"> Kumar</w:t>
            </w:r>
          </w:p>
        </w:tc>
      </w:tr>
      <w:tr w:rsidR="000376F5" w:rsidRPr="00500A01" w:rsidTr="000376F5">
        <w:tc>
          <w:tcPr>
            <w:tcW w:w="2911" w:type="dxa"/>
          </w:tcPr>
          <w:p w:rsidR="000376F5" w:rsidRPr="00500A01" w:rsidRDefault="000376F5">
            <w:r w:rsidRPr="00500A01">
              <w:t>Test Case ID</w:t>
            </w:r>
          </w:p>
        </w:tc>
        <w:tc>
          <w:tcPr>
            <w:tcW w:w="7296" w:type="dxa"/>
          </w:tcPr>
          <w:p w:rsidR="000376F5" w:rsidRPr="00500A01" w:rsidRDefault="000376F5" w:rsidP="008E6090">
            <w:r w:rsidRPr="00500A01">
              <w:t xml:space="preserve"> </w:t>
            </w:r>
          </w:p>
        </w:tc>
      </w:tr>
      <w:tr w:rsidR="000376F5" w:rsidRPr="00500A01" w:rsidTr="000376F5">
        <w:tc>
          <w:tcPr>
            <w:tcW w:w="2911" w:type="dxa"/>
          </w:tcPr>
          <w:p w:rsidR="000376F5" w:rsidRPr="00500A01" w:rsidRDefault="000376F5">
            <w:r w:rsidRPr="00500A01">
              <w:t>Test Case Description</w:t>
            </w:r>
          </w:p>
        </w:tc>
        <w:tc>
          <w:tcPr>
            <w:tcW w:w="7296" w:type="dxa"/>
          </w:tcPr>
          <w:p w:rsidR="000376F5" w:rsidRPr="00500A01" w:rsidRDefault="000376F5" w:rsidP="008E6090">
            <w:r w:rsidRPr="00500A01">
              <w:t xml:space="preserve"> </w:t>
            </w:r>
          </w:p>
        </w:tc>
      </w:tr>
      <w:tr w:rsidR="000376F5" w:rsidRPr="00500A01" w:rsidTr="000376F5">
        <w:tc>
          <w:tcPr>
            <w:tcW w:w="2911" w:type="dxa"/>
          </w:tcPr>
          <w:p w:rsidR="000376F5" w:rsidRPr="00500A01" w:rsidRDefault="000376F5">
            <w:r w:rsidRPr="00500A01">
              <w:t>Status</w:t>
            </w:r>
          </w:p>
        </w:tc>
        <w:tc>
          <w:tcPr>
            <w:tcW w:w="7296" w:type="dxa"/>
          </w:tcPr>
          <w:p w:rsidR="000376F5" w:rsidRPr="00500A01" w:rsidRDefault="008E6090" w:rsidP="008E6090">
            <w:r w:rsidRPr="00500A01">
              <w:t>Passed</w:t>
            </w:r>
          </w:p>
        </w:tc>
      </w:tr>
    </w:tbl>
    <w:p w:rsidR="000376F5" w:rsidRPr="00500A01" w:rsidRDefault="000376F5"/>
    <w:p w:rsidR="000376F5" w:rsidRPr="00500A01" w:rsidRDefault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466A9F" w:rsidRPr="00500A01" w:rsidTr="00466A9F">
        <w:tc>
          <w:tcPr>
            <w:tcW w:w="3107" w:type="dxa"/>
          </w:tcPr>
          <w:p w:rsidR="00466A9F" w:rsidRPr="00500A01" w:rsidRDefault="00466A9F" w:rsidP="005C26A3">
            <w:r w:rsidRPr="00500A01">
              <w:t>Step ID</w:t>
            </w:r>
          </w:p>
        </w:tc>
        <w:tc>
          <w:tcPr>
            <w:tcW w:w="7100" w:type="dxa"/>
          </w:tcPr>
          <w:p w:rsidR="00466A9F" w:rsidRPr="00500A01" w:rsidRDefault="00F054D6" w:rsidP="005C26A3">
            <w:r w:rsidRPr="00500A01">
              <w:t>Step 1</w:t>
            </w:r>
          </w:p>
        </w:tc>
      </w:tr>
      <w:tr w:rsidR="00466A9F" w:rsidRPr="00500A01" w:rsidTr="00466A9F">
        <w:tc>
          <w:tcPr>
            <w:tcW w:w="3107" w:type="dxa"/>
          </w:tcPr>
          <w:p w:rsidR="00466A9F" w:rsidRPr="00500A01" w:rsidRDefault="00466A9F" w:rsidP="005C26A3">
            <w:r w:rsidRPr="00500A01">
              <w:t>Step Description</w:t>
            </w:r>
          </w:p>
        </w:tc>
        <w:tc>
          <w:tcPr>
            <w:tcW w:w="7100" w:type="dxa"/>
          </w:tcPr>
          <w:p w:rsidR="00F054D6" w:rsidRPr="00500A01" w:rsidRDefault="00F054D6" w:rsidP="00F054D6">
            <w:r w:rsidRPr="00500A01">
              <w:t>CRM system  - User is a CSA</w:t>
            </w:r>
          </w:p>
          <w:p w:rsidR="00F054D6" w:rsidRPr="00500A01" w:rsidRDefault="00F054D6" w:rsidP="00F054D6">
            <w:r w:rsidRPr="00500A01">
              <w:t xml:space="preserve"> </w:t>
            </w:r>
          </w:p>
          <w:p w:rsidR="00F054D6" w:rsidRPr="00500A01" w:rsidRDefault="00F054D6" w:rsidP="00F054D6">
            <w:r w:rsidRPr="00500A01">
              <w:t>Navigate to left hand queue card</w:t>
            </w:r>
          </w:p>
          <w:p w:rsidR="00F054D6" w:rsidRPr="00500A01" w:rsidRDefault="00F054D6" w:rsidP="00F054D6">
            <w:r w:rsidRPr="00500A01">
              <w:t xml:space="preserve"> </w:t>
            </w:r>
          </w:p>
          <w:p w:rsidR="00466A9F" w:rsidRPr="00500A01" w:rsidRDefault="00F054D6" w:rsidP="00F054D6">
            <w:r w:rsidRPr="00500A01">
              <w:t>Click on Sales tab &gt; Customers &gt;  Query and open an existing Customer with Active Maintenance Contract</w:t>
            </w:r>
          </w:p>
        </w:tc>
      </w:tr>
      <w:tr w:rsidR="00466A9F" w:rsidRPr="00500A01" w:rsidTr="00466A9F">
        <w:tc>
          <w:tcPr>
            <w:tcW w:w="3107" w:type="dxa"/>
          </w:tcPr>
          <w:p w:rsidR="00466A9F" w:rsidRPr="00500A01" w:rsidRDefault="00466A9F" w:rsidP="005C26A3">
            <w:r w:rsidRPr="00500A01">
              <w:t>Step Execution Evidence</w:t>
            </w:r>
          </w:p>
        </w:tc>
        <w:tc>
          <w:tcPr>
            <w:tcW w:w="7100" w:type="dxa"/>
          </w:tcPr>
          <w:p w:rsidR="00466A9F" w:rsidRPr="00500A01" w:rsidRDefault="00957818" w:rsidP="008E6090">
            <w:r w:rsidRPr="00500A01">
              <w:t>Login to Pre-Prod CRM with CSA Role</w:t>
            </w:r>
          </w:p>
          <w:p w:rsidR="00957818" w:rsidRPr="00500A01" w:rsidRDefault="00957818" w:rsidP="008E6090"/>
          <w:p w:rsidR="00957818" w:rsidRPr="00500A01" w:rsidRDefault="00957818" w:rsidP="008E6090">
            <w:r w:rsidRPr="00500A01">
              <w:rPr>
                <w:noProof/>
              </w:rPr>
              <w:drawing>
                <wp:inline distT="0" distB="0" distL="0" distR="0">
                  <wp:extent cx="5718175" cy="2797810"/>
                  <wp:effectExtent l="19050" t="0" r="0" b="0"/>
                  <wp:docPr id="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175" cy="2797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7818" w:rsidRPr="00500A01" w:rsidRDefault="00957818" w:rsidP="008E6090"/>
          <w:p w:rsidR="00957818" w:rsidRPr="00500A01" w:rsidRDefault="00957818" w:rsidP="008E6090">
            <w:r w:rsidRPr="00500A01">
              <w:t>Active Maintenance Contract</w:t>
            </w:r>
          </w:p>
          <w:p w:rsidR="00957818" w:rsidRPr="00500A01" w:rsidRDefault="00957818" w:rsidP="008E6090"/>
          <w:p w:rsidR="00F772A2" w:rsidRPr="00500A01" w:rsidRDefault="00957818" w:rsidP="008E6090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32145" cy="2736215"/>
                  <wp:effectExtent l="19050" t="0" r="1905" b="0"/>
                  <wp:docPr id="1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145" cy="2736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72AB" w:rsidRPr="00500A01" w:rsidRDefault="002672AB" w:rsidP="008E6090"/>
        </w:tc>
      </w:tr>
      <w:tr w:rsidR="00466A9F" w:rsidRPr="00500A01" w:rsidTr="00466A9F">
        <w:tc>
          <w:tcPr>
            <w:tcW w:w="3107" w:type="dxa"/>
          </w:tcPr>
          <w:p w:rsidR="00466A9F" w:rsidRPr="00500A01" w:rsidRDefault="00466A9F" w:rsidP="005C26A3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560358" w:rsidRPr="00500A01" w:rsidRDefault="00560358" w:rsidP="00560358">
            <w:r w:rsidRPr="00500A01">
              <w:t>Passed</w:t>
            </w:r>
          </w:p>
          <w:p w:rsidR="00466A9F" w:rsidRPr="00500A01" w:rsidRDefault="00466A9F" w:rsidP="005C26A3"/>
        </w:tc>
      </w:tr>
    </w:tbl>
    <w:p w:rsidR="000376F5" w:rsidRPr="00500A01" w:rsidRDefault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3107"/>
        <w:gridCol w:w="7100"/>
      </w:tblGrid>
      <w:tr w:rsidR="00466A9F" w:rsidRPr="00500A01" w:rsidTr="005C26A3">
        <w:tc>
          <w:tcPr>
            <w:tcW w:w="3107" w:type="dxa"/>
          </w:tcPr>
          <w:p w:rsidR="00466A9F" w:rsidRPr="00500A01" w:rsidRDefault="00466A9F" w:rsidP="005C26A3">
            <w:r w:rsidRPr="00500A01">
              <w:t>Step ID</w:t>
            </w:r>
          </w:p>
        </w:tc>
        <w:tc>
          <w:tcPr>
            <w:tcW w:w="7100" w:type="dxa"/>
          </w:tcPr>
          <w:p w:rsidR="00466A9F" w:rsidRPr="00500A01" w:rsidRDefault="00957818" w:rsidP="005C26A3">
            <w:r w:rsidRPr="00500A01">
              <w:t>Step 2</w:t>
            </w:r>
          </w:p>
        </w:tc>
      </w:tr>
      <w:tr w:rsidR="00466A9F" w:rsidRPr="00500A01" w:rsidTr="005C26A3">
        <w:tc>
          <w:tcPr>
            <w:tcW w:w="3107" w:type="dxa"/>
          </w:tcPr>
          <w:p w:rsidR="00466A9F" w:rsidRPr="00500A01" w:rsidRDefault="00466A9F" w:rsidP="005C26A3">
            <w:r w:rsidRPr="00500A01">
              <w:t>Step Description</w:t>
            </w:r>
          </w:p>
        </w:tc>
        <w:tc>
          <w:tcPr>
            <w:tcW w:w="7100" w:type="dxa"/>
          </w:tcPr>
          <w:p w:rsidR="00957818" w:rsidRPr="00500A01" w:rsidRDefault="00957818" w:rsidP="00957818">
            <w:r w:rsidRPr="00500A01">
              <w:t xml:space="preserve">From the left hand ribbon click Work Orders </w:t>
            </w:r>
          </w:p>
          <w:p w:rsidR="00957818" w:rsidRPr="00500A01" w:rsidRDefault="00957818" w:rsidP="00957818">
            <w:r w:rsidRPr="00500A01">
              <w:t xml:space="preserve"> </w:t>
            </w:r>
          </w:p>
          <w:p w:rsidR="00466A9F" w:rsidRPr="00500A01" w:rsidRDefault="00957818" w:rsidP="00957818">
            <w:r w:rsidRPr="00500A01">
              <w:t>Click Add new Work Order</w:t>
            </w:r>
          </w:p>
        </w:tc>
      </w:tr>
    </w:tbl>
    <w:p w:rsidR="00957818" w:rsidRPr="00500A01" w:rsidRDefault="00957818">
      <w:r w:rsidRPr="00500A01">
        <w:br w:type="page"/>
      </w:r>
    </w:p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093"/>
        <w:gridCol w:w="9276"/>
      </w:tblGrid>
      <w:tr w:rsidR="00466A9F" w:rsidRPr="00500A01" w:rsidTr="005C26A3">
        <w:tc>
          <w:tcPr>
            <w:tcW w:w="3107" w:type="dxa"/>
          </w:tcPr>
          <w:p w:rsidR="00466A9F" w:rsidRPr="00500A01" w:rsidRDefault="00466A9F" w:rsidP="005C26A3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466A9F" w:rsidRPr="00500A01" w:rsidRDefault="00957818" w:rsidP="00E72CC6">
            <w:r w:rsidRPr="00500A01">
              <w:t>Add New Work Order against Contract</w:t>
            </w:r>
          </w:p>
          <w:p w:rsidR="00957818" w:rsidRPr="00500A01" w:rsidRDefault="00957818" w:rsidP="00E72CC6">
            <w:r w:rsidRPr="00500A01">
              <w:rPr>
                <w:noProof/>
              </w:rPr>
              <w:drawing>
                <wp:inline distT="0" distB="0" distL="0" distR="0">
                  <wp:extent cx="5725160" cy="2865755"/>
                  <wp:effectExtent l="19050" t="0" r="8890" b="0"/>
                  <wp:docPr id="2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2865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7818" w:rsidRPr="00500A01" w:rsidRDefault="00957818" w:rsidP="00E72CC6"/>
        </w:tc>
      </w:tr>
      <w:tr w:rsidR="00466A9F" w:rsidRPr="00500A01" w:rsidTr="005C26A3">
        <w:tc>
          <w:tcPr>
            <w:tcW w:w="3107" w:type="dxa"/>
          </w:tcPr>
          <w:p w:rsidR="00466A9F" w:rsidRPr="00500A01" w:rsidRDefault="00466A9F" w:rsidP="005C26A3">
            <w:r w:rsidRPr="00500A01">
              <w:t>Step Status</w:t>
            </w:r>
          </w:p>
        </w:tc>
        <w:tc>
          <w:tcPr>
            <w:tcW w:w="7100" w:type="dxa"/>
          </w:tcPr>
          <w:p w:rsidR="00466A9F" w:rsidRPr="00500A01" w:rsidRDefault="00C662B4" w:rsidP="00C662B4">
            <w:r w:rsidRPr="00500A01">
              <w:t>Passed</w:t>
            </w:r>
          </w:p>
        </w:tc>
      </w:tr>
    </w:tbl>
    <w:p w:rsidR="000376F5" w:rsidRPr="00500A01" w:rsidRDefault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E72CC6" w:rsidRPr="00500A01" w:rsidTr="00442580">
        <w:tc>
          <w:tcPr>
            <w:tcW w:w="3107" w:type="dxa"/>
          </w:tcPr>
          <w:p w:rsidR="00E72CC6" w:rsidRPr="00500A01" w:rsidRDefault="00E72CC6" w:rsidP="00442580">
            <w:r w:rsidRPr="00500A01">
              <w:t>Step ID</w:t>
            </w:r>
          </w:p>
        </w:tc>
        <w:tc>
          <w:tcPr>
            <w:tcW w:w="7100" w:type="dxa"/>
          </w:tcPr>
          <w:p w:rsidR="00E72CC6" w:rsidRPr="00500A01" w:rsidRDefault="00957818" w:rsidP="00957818">
            <w:r w:rsidRPr="00500A01">
              <w:t xml:space="preserve">Step </w:t>
            </w:r>
            <w:r w:rsidR="00E72CC6" w:rsidRPr="00500A01">
              <w:t>3</w:t>
            </w:r>
          </w:p>
        </w:tc>
      </w:tr>
      <w:tr w:rsidR="00E72CC6" w:rsidRPr="00500A01" w:rsidTr="00442580">
        <w:tc>
          <w:tcPr>
            <w:tcW w:w="3107" w:type="dxa"/>
          </w:tcPr>
          <w:p w:rsidR="00E72CC6" w:rsidRPr="00500A01" w:rsidRDefault="00E72CC6" w:rsidP="00442580">
            <w:r w:rsidRPr="00500A01">
              <w:t>Step Description</w:t>
            </w:r>
          </w:p>
        </w:tc>
        <w:tc>
          <w:tcPr>
            <w:tcW w:w="7100" w:type="dxa"/>
          </w:tcPr>
          <w:p w:rsidR="00957818" w:rsidRPr="00500A01" w:rsidRDefault="00957818" w:rsidP="00957818">
            <w:r w:rsidRPr="00500A01">
              <w:t>'Populate all mandatory fields</w:t>
            </w:r>
          </w:p>
          <w:p w:rsidR="00957818" w:rsidRPr="00500A01" w:rsidRDefault="00957818" w:rsidP="00957818">
            <w:r w:rsidRPr="00500A01">
              <w:t xml:space="preserve"> </w:t>
            </w:r>
          </w:p>
          <w:p w:rsidR="00957818" w:rsidRPr="00500A01" w:rsidRDefault="00957818" w:rsidP="00957818">
            <w:r w:rsidRPr="00500A01">
              <w:t>Property details: Click on look up and select address</w:t>
            </w:r>
          </w:p>
          <w:p w:rsidR="00957818" w:rsidRPr="00500A01" w:rsidRDefault="00957818" w:rsidP="00957818">
            <w:r w:rsidRPr="00500A01">
              <w:t xml:space="preserve"> </w:t>
            </w:r>
          </w:p>
          <w:p w:rsidR="00957818" w:rsidRPr="00500A01" w:rsidRDefault="00957818" w:rsidP="00957818">
            <w:r w:rsidRPr="00500A01">
              <w:t>Contract: Click on look up and select Active contract (Active)</w:t>
            </w:r>
          </w:p>
          <w:p w:rsidR="00957818" w:rsidRPr="00500A01" w:rsidRDefault="00957818" w:rsidP="00957818">
            <w:r w:rsidRPr="00500A01">
              <w:t xml:space="preserve"> </w:t>
            </w:r>
          </w:p>
          <w:p w:rsidR="00957818" w:rsidRPr="00500A01" w:rsidRDefault="00957818" w:rsidP="00957818">
            <w:r w:rsidRPr="00500A01">
              <w:t>WO Type: Initial Inspection</w:t>
            </w:r>
          </w:p>
          <w:p w:rsidR="00957818" w:rsidRPr="00500A01" w:rsidRDefault="00957818" w:rsidP="00957818">
            <w:r w:rsidRPr="00500A01">
              <w:t xml:space="preserve"> </w:t>
            </w:r>
          </w:p>
          <w:p w:rsidR="00957818" w:rsidRPr="00500A01" w:rsidRDefault="00957818" w:rsidP="00957818">
            <w:r w:rsidRPr="00500A01">
              <w:t xml:space="preserve">Work Order Name: Defaults to 'Initial Inspection </w:t>
            </w:r>
            <w:proofErr w:type="spellStart"/>
            <w:r w:rsidRPr="00500A01">
              <w:t>workorder</w:t>
            </w:r>
            <w:proofErr w:type="spellEnd"/>
            <w:r w:rsidRPr="00500A01">
              <w:t xml:space="preserve"> for  &lt;&lt; Customer Name&gt;&gt;</w:t>
            </w:r>
          </w:p>
          <w:p w:rsidR="00957818" w:rsidRPr="00500A01" w:rsidRDefault="00957818" w:rsidP="00957818">
            <w:r w:rsidRPr="00500A01">
              <w:t xml:space="preserve"> </w:t>
            </w:r>
          </w:p>
          <w:p w:rsidR="00E72CC6" w:rsidRPr="00500A01" w:rsidRDefault="00957818" w:rsidP="00957818">
            <w:r w:rsidRPr="00500A01">
              <w:t>Click Save</w:t>
            </w:r>
          </w:p>
        </w:tc>
      </w:tr>
      <w:tr w:rsidR="00E72CC6" w:rsidRPr="00500A01" w:rsidTr="00442580">
        <w:tc>
          <w:tcPr>
            <w:tcW w:w="3107" w:type="dxa"/>
          </w:tcPr>
          <w:p w:rsidR="00E72CC6" w:rsidRPr="00500A01" w:rsidRDefault="00E72CC6" w:rsidP="00442580">
            <w:r w:rsidRPr="00500A01">
              <w:t>Step Execution Evidence</w:t>
            </w:r>
          </w:p>
        </w:tc>
        <w:tc>
          <w:tcPr>
            <w:tcW w:w="7100" w:type="dxa"/>
          </w:tcPr>
          <w:p w:rsidR="00E72CC6" w:rsidRPr="00500A01" w:rsidRDefault="00E72CC6" w:rsidP="00442580"/>
          <w:p w:rsidR="00F8694E" w:rsidRPr="00500A01" w:rsidRDefault="00EB3CF6" w:rsidP="00442580">
            <w:r w:rsidRPr="00500A01">
              <w:t>Create Initial Inspection Work Order</w:t>
            </w:r>
          </w:p>
          <w:p w:rsidR="00EB3CF6" w:rsidRPr="00500A01" w:rsidRDefault="00EB3CF6" w:rsidP="00442580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2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2CC6" w:rsidRPr="00500A01" w:rsidRDefault="00E72CC6" w:rsidP="00EB3CF6"/>
        </w:tc>
      </w:tr>
      <w:tr w:rsidR="00E72CC6" w:rsidRPr="00500A01" w:rsidTr="00442580">
        <w:tc>
          <w:tcPr>
            <w:tcW w:w="3107" w:type="dxa"/>
          </w:tcPr>
          <w:p w:rsidR="00E72CC6" w:rsidRPr="00500A01" w:rsidRDefault="00E72CC6" w:rsidP="00442580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E72CC6" w:rsidRPr="00500A01" w:rsidRDefault="00E72CC6" w:rsidP="00442580">
            <w:r w:rsidRPr="00500A01">
              <w:t>Passed</w:t>
            </w:r>
          </w:p>
        </w:tc>
      </w:tr>
    </w:tbl>
    <w:p w:rsidR="000376F5" w:rsidRPr="00500A01" w:rsidRDefault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F95785" w:rsidRPr="00500A01" w:rsidTr="00442580">
        <w:tc>
          <w:tcPr>
            <w:tcW w:w="3107" w:type="dxa"/>
          </w:tcPr>
          <w:p w:rsidR="00F95785" w:rsidRPr="00500A01" w:rsidRDefault="00F95785" w:rsidP="00442580">
            <w:r w:rsidRPr="00500A01">
              <w:t>Step ID</w:t>
            </w:r>
          </w:p>
        </w:tc>
        <w:tc>
          <w:tcPr>
            <w:tcW w:w="7100" w:type="dxa"/>
          </w:tcPr>
          <w:p w:rsidR="00F95785" w:rsidRPr="00500A01" w:rsidRDefault="00EB3CF6" w:rsidP="00442580">
            <w:r w:rsidRPr="00500A01">
              <w:t>Step 4</w:t>
            </w:r>
          </w:p>
        </w:tc>
      </w:tr>
      <w:tr w:rsidR="00F95785" w:rsidRPr="00500A01" w:rsidTr="00442580">
        <w:tc>
          <w:tcPr>
            <w:tcW w:w="3107" w:type="dxa"/>
          </w:tcPr>
          <w:p w:rsidR="00F95785" w:rsidRPr="00500A01" w:rsidRDefault="00F95785" w:rsidP="00442580">
            <w:r w:rsidRPr="00500A01">
              <w:t>Step Description</w:t>
            </w:r>
          </w:p>
        </w:tc>
        <w:tc>
          <w:tcPr>
            <w:tcW w:w="7100" w:type="dxa"/>
          </w:tcPr>
          <w:p w:rsidR="00EB3CF6" w:rsidRPr="00500A01" w:rsidRDefault="00EB3CF6" w:rsidP="00EB3CF6">
            <w:r w:rsidRPr="00500A01">
              <w:t>Click on the 'Show Available Slot'</w:t>
            </w:r>
          </w:p>
          <w:p w:rsidR="00EB3CF6" w:rsidRPr="00500A01" w:rsidRDefault="00EB3CF6" w:rsidP="00EB3CF6">
            <w:r w:rsidRPr="00500A01">
              <w:t xml:space="preserve"> </w:t>
            </w:r>
          </w:p>
          <w:p w:rsidR="00F95785" w:rsidRPr="00500A01" w:rsidRDefault="00EB3CF6" w:rsidP="00EB3CF6">
            <w:r w:rsidRPr="00500A01">
              <w:t>Click OK for message pop ups</w:t>
            </w:r>
          </w:p>
        </w:tc>
      </w:tr>
      <w:tr w:rsidR="00F95785" w:rsidRPr="00500A01" w:rsidTr="00442580">
        <w:tc>
          <w:tcPr>
            <w:tcW w:w="3107" w:type="dxa"/>
          </w:tcPr>
          <w:p w:rsidR="00F95785" w:rsidRPr="00500A01" w:rsidRDefault="00F95785" w:rsidP="00442580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F95785" w:rsidRPr="00500A01" w:rsidRDefault="004E0736" w:rsidP="00442580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2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736" w:rsidRPr="00500A01" w:rsidRDefault="004E0736" w:rsidP="00442580"/>
          <w:p w:rsidR="004E0736" w:rsidRPr="00500A01" w:rsidRDefault="004E0736" w:rsidP="00442580">
            <w:r w:rsidRPr="00500A01">
              <w:t>Show Available Slot</w:t>
            </w:r>
          </w:p>
          <w:p w:rsidR="004E0736" w:rsidRPr="00500A01" w:rsidRDefault="004E0736" w:rsidP="00442580"/>
          <w:p w:rsidR="004E0736" w:rsidRPr="00500A01" w:rsidRDefault="003F7527" w:rsidP="00442580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2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0EF0" w:rsidRPr="00500A01" w:rsidRDefault="004A0EF0" w:rsidP="009B39C5"/>
          <w:p w:rsidR="003F7527" w:rsidRPr="00500A01" w:rsidRDefault="00A82063" w:rsidP="009B39C5">
            <w:r w:rsidRPr="00500A01">
              <w:t>Select Time Slot</w:t>
            </w:r>
          </w:p>
          <w:p w:rsidR="00A82063" w:rsidRPr="00500A01" w:rsidRDefault="00A82063" w:rsidP="009B39C5"/>
          <w:p w:rsidR="00A82063" w:rsidRPr="00500A01" w:rsidRDefault="00A82063" w:rsidP="009B39C5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2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2063" w:rsidRPr="00500A01" w:rsidRDefault="00A82063" w:rsidP="009B39C5"/>
          <w:p w:rsidR="00A82063" w:rsidRPr="00500A01" w:rsidRDefault="00A82063" w:rsidP="009B39C5">
            <w:r w:rsidRPr="00500A01">
              <w:t>Work Order Synchronization Completed</w:t>
            </w:r>
          </w:p>
          <w:p w:rsidR="00A82063" w:rsidRPr="00500A01" w:rsidRDefault="00A82063" w:rsidP="009B39C5"/>
          <w:p w:rsidR="00A82063" w:rsidRPr="00500A01" w:rsidRDefault="00A82063" w:rsidP="009B39C5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2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0815" w:rsidRPr="00500A01" w:rsidRDefault="00EF0815" w:rsidP="009B39C5"/>
          <w:p w:rsidR="00EF0815" w:rsidRPr="00500A01" w:rsidRDefault="00EF0815" w:rsidP="009B39C5">
            <w:r w:rsidRPr="00500A01">
              <w:t>Work Order Successfully Allocated</w:t>
            </w:r>
          </w:p>
          <w:p w:rsidR="00EF0815" w:rsidRPr="00500A01" w:rsidRDefault="00EF0815" w:rsidP="009B39C5"/>
          <w:p w:rsidR="00EF0815" w:rsidRPr="00500A01" w:rsidRDefault="00EF0815" w:rsidP="009B39C5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5785" w:rsidRPr="00500A01" w:rsidTr="00442580">
        <w:tc>
          <w:tcPr>
            <w:tcW w:w="3107" w:type="dxa"/>
          </w:tcPr>
          <w:p w:rsidR="00F95785" w:rsidRPr="00500A01" w:rsidRDefault="00F95785" w:rsidP="00442580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F95785" w:rsidRPr="00500A01" w:rsidRDefault="00F95785" w:rsidP="00442580">
            <w:r w:rsidRPr="00500A01">
              <w:t>Passed</w:t>
            </w:r>
          </w:p>
        </w:tc>
      </w:tr>
    </w:tbl>
    <w:p w:rsidR="00F95785" w:rsidRPr="00500A01" w:rsidRDefault="00F95785"/>
    <w:p w:rsidR="000376F5" w:rsidRPr="00500A01" w:rsidRDefault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3107"/>
        <w:gridCol w:w="7100"/>
      </w:tblGrid>
      <w:tr w:rsidR="00FA5B90" w:rsidRPr="00500A01" w:rsidTr="00671288">
        <w:tc>
          <w:tcPr>
            <w:tcW w:w="3107" w:type="dxa"/>
          </w:tcPr>
          <w:p w:rsidR="00FA5B90" w:rsidRPr="00500A01" w:rsidRDefault="00FA5B90" w:rsidP="00671288">
            <w:r w:rsidRPr="00500A01">
              <w:t>Step ID</w:t>
            </w:r>
          </w:p>
        </w:tc>
        <w:tc>
          <w:tcPr>
            <w:tcW w:w="7100" w:type="dxa"/>
          </w:tcPr>
          <w:p w:rsidR="00FA5B90" w:rsidRPr="00500A01" w:rsidRDefault="009B39C5" w:rsidP="00671288">
            <w:r w:rsidRPr="00500A01">
              <w:t>Step 5</w:t>
            </w:r>
          </w:p>
        </w:tc>
      </w:tr>
      <w:tr w:rsidR="00FA5B90" w:rsidRPr="00500A01" w:rsidTr="00671288">
        <w:tc>
          <w:tcPr>
            <w:tcW w:w="3107" w:type="dxa"/>
          </w:tcPr>
          <w:p w:rsidR="00FA5B90" w:rsidRPr="00500A01" w:rsidRDefault="00FA5B90" w:rsidP="00671288">
            <w:r w:rsidRPr="00500A01">
              <w:t>Step Description</w:t>
            </w:r>
          </w:p>
        </w:tc>
        <w:tc>
          <w:tcPr>
            <w:tcW w:w="7100" w:type="dxa"/>
          </w:tcPr>
          <w:p w:rsidR="00A82063" w:rsidRPr="00500A01" w:rsidRDefault="00A82063" w:rsidP="00A82063">
            <w:r w:rsidRPr="00500A01">
              <w:t xml:space="preserve">'If user is unable to schedule the WO following step 3 then follow the following </w:t>
            </w:r>
          </w:p>
          <w:p w:rsidR="00A82063" w:rsidRPr="00500A01" w:rsidRDefault="00A82063" w:rsidP="00A82063">
            <w:r w:rsidRPr="00500A01">
              <w:t xml:space="preserve"> </w:t>
            </w:r>
          </w:p>
          <w:p w:rsidR="00A82063" w:rsidRPr="00500A01" w:rsidRDefault="00A82063" w:rsidP="00A82063">
            <w:r w:rsidRPr="00500A01">
              <w:t>Tick box for 'Manual Schedule' field</w:t>
            </w:r>
          </w:p>
          <w:p w:rsidR="00A82063" w:rsidRPr="00500A01" w:rsidRDefault="00A82063" w:rsidP="00A82063">
            <w:r w:rsidRPr="00500A01">
              <w:t xml:space="preserve"> </w:t>
            </w:r>
          </w:p>
          <w:p w:rsidR="00A82063" w:rsidRPr="00500A01" w:rsidRDefault="00A82063" w:rsidP="00A82063">
            <w:r w:rsidRPr="00500A01">
              <w:t>Appointment Booking Date = Select todays date</w:t>
            </w:r>
          </w:p>
          <w:p w:rsidR="00A82063" w:rsidRPr="00500A01" w:rsidRDefault="00A82063" w:rsidP="00A82063">
            <w:r w:rsidRPr="00500A01">
              <w:t xml:space="preserve"> </w:t>
            </w:r>
          </w:p>
          <w:p w:rsidR="00A82063" w:rsidRPr="00500A01" w:rsidRDefault="00A82063" w:rsidP="00A82063">
            <w:r w:rsidRPr="00500A01">
              <w:t>From the ribbon bar click Update Work Order Details and then Save and Close</w:t>
            </w:r>
          </w:p>
          <w:p w:rsidR="00A82063" w:rsidRPr="00500A01" w:rsidRDefault="00A82063" w:rsidP="00A82063">
            <w:r w:rsidRPr="00500A01">
              <w:t xml:space="preserve"> </w:t>
            </w:r>
          </w:p>
          <w:p w:rsidR="00A82063" w:rsidRPr="00500A01" w:rsidRDefault="00A82063" w:rsidP="00A82063">
            <w:r w:rsidRPr="00500A01">
              <w:t>&gt;&gt;Synchronising data with Clicks Schedule</w:t>
            </w:r>
          </w:p>
          <w:p w:rsidR="00A82063" w:rsidRPr="00500A01" w:rsidRDefault="00A82063" w:rsidP="00A82063"/>
          <w:p w:rsidR="00A82063" w:rsidRPr="00500A01" w:rsidRDefault="00A82063" w:rsidP="00A82063"/>
          <w:p w:rsidR="00FA5B90" w:rsidRPr="00500A01" w:rsidRDefault="00A82063" w:rsidP="00A82063">
            <w:r w:rsidRPr="00500A01">
              <w:t>Click OK</w:t>
            </w:r>
          </w:p>
        </w:tc>
      </w:tr>
      <w:tr w:rsidR="00FA5B90" w:rsidRPr="00500A01" w:rsidTr="00671288">
        <w:tc>
          <w:tcPr>
            <w:tcW w:w="3107" w:type="dxa"/>
          </w:tcPr>
          <w:p w:rsidR="00FA5B90" w:rsidRPr="00500A01" w:rsidRDefault="00FA5B90" w:rsidP="00671288">
            <w:r w:rsidRPr="00500A01">
              <w:t>Step Execution Evidence</w:t>
            </w:r>
          </w:p>
        </w:tc>
        <w:tc>
          <w:tcPr>
            <w:tcW w:w="7100" w:type="dxa"/>
          </w:tcPr>
          <w:p w:rsidR="00FA5B90" w:rsidRPr="00500A01" w:rsidRDefault="00FA5B90" w:rsidP="00FA5B90"/>
          <w:p w:rsidR="00FA5B90" w:rsidRPr="00500A01" w:rsidRDefault="00A82063" w:rsidP="00FA5B90">
            <w:r w:rsidRPr="00500A01">
              <w:t>Not Required as Step 4 successfully done</w:t>
            </w:r>
          </w:p>
          <w:p w:rsidR="00FA5B90" w:rsidRPr="00500A01" w:rsidRDefault="00FA5B90" w:rsidP="00FA5B90"/>
        </w:tc>
      </w:tr>
      <w:tr w:rsidR="00FA5B90" w:rsidRPr="00500A01" w:rsidTr="00671288">
        <w:tc>
          <w:tcPr>
            <w:tcW w:w="3107" w:type="dxa"/>
          </w:tcPr>
          <w:p w:rsidR="00FA5B90" w:rsidRPr="00500A01" w:rsidRDefault="00FA5B90" w:rsidP="00671288">
            <w:r w:rsidRPr="00500A01">
              <w:t>Step Status</w:t>
            </w:r>
          </w:p>
        </w:tc>
        <w:tc>
          <w:tcPr>
            <w:tcW w:w="7100" w:type="dxa"/>
          </w:tcPr>
          <w:p w:rsidR="00FA5B90" w:rsidRPr="00500A01" w:rsidRDefault="00FA5B90" w:rsidP="00671288">
            <w:r w:rsidRPr="00500A01">
              <w:t>Passed</w:t>
            </w:r>
          </w:p>
        </w:tc>
      </w:tr>
    </w:tbl>
    <w:p w:rsidR="005C26A3" w:rsidRPr="00500A01" w:rsidRDefault="005C26A3" w:rsidP="000376F5"/>
    <w:p w:rsidR="00671288" w:rsidRPr="00500A01" w:rsidRDefault="00671288" w:rsidP="000376F5"/>
    <w:p w:rsidR="00671288" w:rsidRPr="00500A01" w:rsidRDefault="0067128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71288" w:rsidRPr="00500A01" w:rsidTr="00671288">
        <w:tc>
          <w:tcPr>
            <w:tcW w:w="3107" w:type="dxa"/>
          </w:tcPr>
          <w:p w:rsidR="00671288" w:rsidRPr="00500A01" w:rsidRDefault="00671288" w:rsidP="00671288">
            <w:r w:rsidRPr="00500A01">
              <w:t>Step ID</w:t>
            </w:r>
          </w:p>
        </w:tc>
        <w:tc>
          <w:tcPr>
            <w:tcW w:w="7100" w:type="dxa"/>
          </w:tcPr>
          <w:p w:rsidR="00671288" w:rsidRPr="00500A01" w:rsidRDefault="004A2D3A" w:rsidP="004A2D3A">
            <w:r w:rsidRPr="00500A01">
              <w:t xml:space="preserve">Step </w:t>
            </w:r>
            <w:r w:rsidR="00865B62" w:rsidRPr="00500A01">
              <w:t>6</w:t>
            </w:r>
          </w:p>
        </w:tc>
      </w:tr>
      <w:tr w:rsidR="00671288" w:rsidRPr="00500A01" w:rsidTr="00671288">
        <w:tc>
          <w:tcPr>
            <w:tcW w:w="3107" w:type="dxa"/>
          </w:tcPr>
          <w:p w:rsidR="00671288" w:rsidRPr="00500A01" w:rsidRDefault="00671288" w:rsidP="00671288">
            <w:r w:rsidRPr="00500A01">
              <w:t>Step Description</w:t>
            </w:r>
          </w:p>
        </w:tc>
        <w:tc>
          <w:tcPr>
            <w:tcW w:w="7100" w:type="dxa"/>
          </w:tcPr>
          <w:p w:rsidR="00150DC3" w:rsidRPr="00500A01" w:rsidRDefault="00150DC3" w:rsidP="00150DC3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Clicks Scheduler system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for Work Order Number created &lt;&lt; Work Order Number &gt;&gt;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or navigate to appointment area</w:t>
            </w:r>
            <w:r w:rsidRPr="00500A01">
              <w:rPr>
                <w:rFonts w:cs="Arial"/>
                <w:sz w:val="20"/>
                <w:szCs w:val="20"/>
              </w:rPr>
              <w:br/>
              <w:t>Example&gt; North East &gt; NE Newcastle &gt; view Task List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Task List</w:t>
            </w:r>
            <w:r w:rsidRPr="00500A01">
              <w:rPr>
                <w:rFonts w:cs="Arial"/>
                <w:sz w:val="20"/>
                <w:szCs w:val="20"/>
              </w:rPr>
              <w:br/>
              <w:t>The task status = Unallocated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Drag and drop the Task to an available slot in the Calendar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When violation messages pop up then Click OK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The task status = Allocated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RHC in job on Gantt Chart &gt; Update Status &gt;  Dispatched</w:t>
            </w:r>
          </w:p>
          <w:p w:rsidR="00671288" w:rsidRPr="00500A01" w:rsidRDefault="00671288" w:rsidP="00904F88"/>
        </w:tc>
      </w:tr>
      <w:tr w:rsidR="00671288" w:rsidRPr="00500A01" w:rsidTr="00671288">
        <w:tc>
          <w:tcPr>
            <w:tcW w:w="3107" w:type="dxa"/>
          </w:tcPr>
          <w:p w:rsidR="00671288" w:rsidRPr="00500A01" w:rsidRDefault="00671288" w:rsidP="00671288">
            <w:r w:rsidRPr="00500A01">
              <w:t>Step Execution Evidence</w:t>
            </w:r>
          </w:p>
        </w:tc>
        <w:tc>
          <w:tcPr>
            <w:tcW w:w="7100" w:type="dxa"/>
          </w:tcPr>
          <w:p w:rsidR="00EE215F" w:rsidRPr="00500A01" w:rsidRDefault="00150DC3" w:rsidP="00671288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288" w:rsidRPr="00500A01" w:rsidTr="00671288">
        <w:tc>
          <w:tcPr>
            <w:tcW w:w="3107" w:type="dxa"/>
          </w:tcPr>
          <w:p w:rsidR="00671288" w:rsidRPr="00500A01" w:rsidRDefault="00671288" w:rsidP="00671288">
            <w:r w:rsidRPr="00500A01">
              <w:t>Step Status</w:t>
            </w:r>
          </w:p>
        </w:tc>
        <w:tc>
          <w:tcPr>
            <w:tcW w:w="7100" w:type="dxa"/>
          </w:tcPr>
          <w:p w:rsidR="00671288" w:rsidRPr="00500A01" w:rsidRDefault="00671288" w:rsidP="00671288">
            <w:r w:rsidRPr="00500A01">
              <w:t>Passed</w:t>
            </w:r>
          </w:p>
        </w:tc>
      </w:tr>
    </w:tbl>
    <w:p w:rsidR="00671288" w:rsidRPr="00500A01" w:rsidRDefault="0067128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865B62" w:rsidRPr="00500A01" w:rsidTr="00150DC3">
        <w:tc>
          <w:tcPr>
            <w:tcW w:w="3107" w:type="dxa"/>
          </w:tcPr>
          <w:p w:rsidR="00865B62" w:rsidRPr="00500A01" w:rsidRDefault="00865B62" w:rsidP="00150DC3">
            <w:r w:rsidRPr="00500A01">
              <w:t>Step ID</w:t>
            </w:r>
          </w:p>
        </w:tc>
        <w:tc>
          <w:tcPr>
            <w:tcW w:w="7100" w:type="dxa"/>
          </w:tcPr>
          <w:p w:rsidR="00865B62" w:rsidRPr="00500A01" w:rsidRDefault="00865B62" w:rsidP="00150DC3">
            <w:r w:rsidRPr="00500A01">
              <w:t>Step 7</w:t>
            </w:r>
          </w:p>
        </w:tc>
      </w:tr>
      <w:tr w:rsidR="00865B62" w:rsidRPr="00500A01" w:rsidTr="00150DC3">
        <w:tc>
          <w:tcPr>
            <w:tcW w:w="3107" w:type="dxa"/>
          </w:tcPr>
          <w:p w:rsidR="00865B62" w:rsidRPr="00500A01" w:rsidRDefault="00865B62" w:rsidP="00150DC3">
            <w:r w:rsidRPr="00500A01">
              <w:t xml:space="preserve">Step </w:t>
            </w:r>
            <w:r w:rsidRPr="00500A01">
              <w:lastRenderedPageBreak/>
              <w:t>Description</w:t>
            </w:r>
          </w:p>
        </w:tc>
        <w:tc>
          <w:tcPr>
            <w:tcW w:w="7100" w:type="dxa"/>
          </w:tcPr>
          <w:p w:rsidR="00150DC3" w:rsidRPr="00500A01" w:rsidRDefault="00150DC3" w:rsidP="00150DC3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lastRenderedPageBreak/>
              <w:t>Clicks Mobile System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lastRenderedPageBreak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An Alert pop up is displayed (Task) Job is present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If Task not present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1. Go to File &gt; Synchronization Manager &gt;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then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2 Go  to View &gt; Reload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Tick all the tick boxes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</w:p>
          <w:p w:rsidR="00865B62" w:rsidRPr="00500A01" w:rsidRDefault="00865B62" w:rsidP="00150DC3"/>
        </w:tc>
      </w:tr>
      <w:tr w:rsidR="00865B62" w:rsidRPr="00500A01" w:rsidTr="00150DC3">
        <w:tc>
          <w:tcPr>
            <w:tcW w:w="3107" w:type="dxa"/>
          </w:tcPr>
          <w:p w:rsidR="00865B62" w:rsidRPr="00500A01" w:rsidRDefault="00865B62" w:rsidP="00150DC3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865B62" w:rsidRPr="00500A01" w:rsidRDefault="008C7206" w:rsidP="00150DC3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B62" w:rsidRPr="00500A01" w:rsidTr="00150DC3">
        <w:tc>
          <w:tcPr>
            <w:tcW w:w="3107" w:type="dxa"/>
          </w:tcPr>
          <w:p w:rsidR="00865B62" w:rsidRPr="00500A01" w:rsidRDefault="00865B62" w:rsidP="00150DC3">
            <w:r w:rsidRPr="00500A01">
              <w:t>Step Status</w:t>
            </w:r>
          </w:p>
        </w:tc>
        <w:tc>
          <w:tcPr>
            <w:tcW w:w="7100" w:type="dxa"/>
          </w:tcPr>
          <w:p w:rsidR="00865B62" w:rsidRPr="00500A01" w:rsidRDefault="00865B62" w:rsidP="00150DC3">
            <w:r w:rsidRPr="00500A01">
              <w:t>Passed</w:t>
            </w:r>
          </w:p>
        </w:tc>
      </w:tr>
    </w:tbl>
    <w:p w:rsidR="00865B62" w:rsidRPr="00500A01" w:rsidRDefault="00865B6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ID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 xml:space="preserve">Step </w:t>
            </w:r>
            <w:r w:rsidR="00BF7BE7" w:rsidRPr="00500A01">
              <w:t>8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Description</w:t>
            </w:r>
          </w:p>
        </w:tc>
        <w:tc>
          <w:tcPr>
            <w:tcW w:w="7100" w:type="dxa"/>
          </w:tcPr>
          <w:p w:rsidR="008C7206" w:rsidRPr="00500A01" w:rsidRDefault="008C7206" w:rsidP="008C7206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CRM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  <w:t>Navigate to Work Order</w:t>
            </w:r>
          </w:p>
          <w:p w:rsidR="00904F88" w:rsidRPr="00500A01" w:rsidRDefault="00904F88" w:rsidP="00150DC3"/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Execution Evidence</w:t>
            </w:r>
          </w:p>
        </w:tc>
        <w:tc>
          <w:tcPr>
            <w:tcW w:w="7100" w:type="dxa"/>
          </w:tcPr>
          <w:p w:rsidR="00904F88" w:rsidRPr="00500A01" w:rsidRDefault="0070649F" w:rsidP="00150DC3">
            <w:r w:rsidRPr="00500A01">
              <w:t>Work Order changed to Delivered Status</w:t>
            </w:r>
          </w:p>
          <w:p w:rsidR="0070649F" w:rsidRPr="00500A01" w:rsidRDefault="0070649F" w:rsidP="00150DC3"/>
          <w:p w:rsidR="0070649F" w:rsidRPr="00500A01" w:rsidRDefault="00447E78" w:rsidP="00150DC3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>Passed</w:t>
            </w:r>
          </w:p>
        </w:tc>
      </w:tr>
    </w:tbl>
    <w:p w:rsidR="00904F88" w:rsidRPr="00500A01" w:rsidRDefault="00904F8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ID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 xml:space="preserve">Step </w:t>
            </w:r>
            <w:r w:rsidR="00BF7BE7" w:rsidRPr="00500A01">
              <w:t>9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Description</w:t>
            </w:r>
          </w:p>
        </w:tc>
        <w:tc>
          <w:tcPr>
            <w:tcW w:w="7100" w:type="dxa"/>
          </w:tcPr>
          <w:p w:rsidR="00DA4061" w:rsidRPr="00500A01" w:rsidRDefault="00DA4061" w:rsidP="00DA406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Go to Schedule tab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An Alert pop up for new job  (First visit)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Job booking = Changes from white to red block colour</w:t>
            </w:r>
            <w:r w:rsidRPr="00500A01">
              <w:rPr>
                <w:rFonts w:cs="Arial"/>
                <w:sz w:val="20"/>
                <w:szCs w:val="20"/>
              </w:rPr>
              <w:br/>
              <w:t>(DO NOT TOUCH IF THE JOBS ARE WHITE)</w:t>
            </w:r>
          </w:p>
          <w:p w:rsidR="00904F88" w:rsidRPr="00500A01" w:rsidRDefault="00904F88" w:rsidP="00150DC3"/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904F88" w:rsidRPr="00500A01" w:rsidRDefault="00DA4061" w:rsidP="00150DC3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Status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>Passed</w:t>
            </w:r>
          </w:p>
        </w:tc>
      </w:tr>
    </w:tbl>
    <w:p w:rsidR="00904F88" w:rsidRPr="00500A01" w:rsidRDefault="00904F8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3107"/>
        <w:gridCol w:w="7100"/>
      </w:tblGrid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ID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 xml:space="preserve">Step </w:t>
            </w:r>
            <w:r w:rsidR="00BF7BE7" w:rsidRPr="00500A01">
              <w:t>10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Description</w:t>
            </w:r>
          </w:p>
        </w:tc>
        <w:tc>
          <w:tcPr>
            <w:tcW w:w="7100" w:type="dxa"/>
          </w:tcPr>
          <w:p w:rsidR="00563AE6" w:rsidRPr="00500A01" w:rsidRDefault="00563AE6" w:rsidP="00563AE6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User logged into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ClickMobile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application - Homepage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Complete this step if the engineer clicks Yes to start of shift - if not move on to step 3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Risk Assessment tab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+ icon for new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Risk Assessment 1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Daily Vehicle Checks tab</w:t>
            </w:r>
            <w:r w:rsidRPr="00500A01">
              <w:rPr>
                <w:rFonts w:cs="Arial"/>
                <w:sz w:val="20"/>
                <w:szCs w:val="20"/>
              </w:rPr>
              <w:br/>
              <w:t>Click New</w:t>
            </w:r>
            <w:r w:rsidRPr="00500A01">
              <w:rPr>
                <w:rFonts w:cs="Arial"/>
                <w:sz w:val="20"/>
                <w:szCs w:val="20"/>
              </w:rPr>
              <w:br/>
              <w:t>Van Registration = Any text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Current Mileage  =  Any number </w:t>
            </w:r>
            <w:r w:rsidRPr="00500A01">
              <w:rPr>
                <w:rFonts w:cs="Arial"/>
                <w:sz w:val="20"/>
                <w:szCs w:val="20"/>
              </w:rPr>
              <w:br/>
              <w:t>Tick all boxes: Wipers, Bodywork, Lights, Indicators, Mirrors</w:t>
            </w:r>
            <w:r w:rsidRPr="00500A01">
              <w:rPr>
                <w:rFonts w:cs="Arial"/>
                <w:sz w:val="20"/>
                <w:szCs w:val="20"/>
              </w:rPr>
              <w:br/>
              <w:t>Roof rack = N/A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Weekly vehicle checks tab</w:t>
            </w:r>
            <w:r w:rsidRPr="00500A01">
              <w:rPr>
                <w:rFonts w:cs="Arial"/>
                <w:sz w:val="20"/>
                <w:szCs w:val="20"/>
              </w:rPr>
              <w:br/>
              <w:t>Tyre Tread Checks: Tick all boxes  (Enter 1)</w:t>
            </w:r>
            <w:r w:rsidRPr="00500A01">
              <w:rPr>
                <w:rFonts w:cs="Arial"/>
                <w:sz w:val="20"/>
                <w:szCs w:val="20"/>
              </w:rPr>
              <w:br/>
              <w:t>Fire Extinguisher Checks: Tick bottom all boxes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lastRenderedPageBreak/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Have all significant hazards been adequately controlled - Tick this box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Are all affected parties aware of the hazards and controls - Tick this box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</w:p>
          <w:p w:rsidR="00904F88" w:rsidRPr="00500A01" w:rsidRDefault="00904F88" w:rsidP="00150DC3"/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904F88" w:rsidRPr="00500A01" w:rsidRDefault="007A415E" w:rsidP="00150DC3">
            <w:r w:rsidRPr="00500A01">
              <w:t>Not required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Status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>Passed</w:t>
            </w:r>
          </w:p>
        </w:tc>
      </w:tr>
    </w:tbl>
    <w:p w:rsidR="00904F88" w:rsidRPr="00500A01" w:rsidRDefault="00904F8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ID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 xml:space="preserve">Step </w:t>
            </w:r>
            <w:r w:rsidR="00BF7BE7" w:rsidRPr="00500A01">
              <w:t>11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Description</w:t>
            </w:r>
          </w:p>
        </w:tc>
        <w:tc>
          <w:tcPr>
            <w:tcW w:w="7100" w:type="dxa"/>
          </w:tcPr>
          <w:p w:rsidR="00D449E0" w:rsidRPr="00500A01" w:rsidRDefault="00D449E0" w:rsidP="00D449E0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Clicks Mobile system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Click on the WO Details   </w:t>
            </w:r>
            <w:r w:rsidRPr="00500A01">
              <w:rPr>
                <w:rFonts w:cs="Arial"/>
                <w:sz w:val="20"/>
                <w:szCs w:val="20"/>
              </w:rPr>
              <w:br/>
              <w:t>Update Status = Accepted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Job window - Wait for response - Grey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Click on WO Details</w:t>
            </w:r>
            <w:r w:rsidRPr="00500A01">
              <w:rPr>
                <w:rFonts w:cs="Arial"/>
                <w:sz w:val="20"/>
                <w:szCs w:val="20"/>
              </w:rPr>
              <w:br/>
              <w:t>Update Status = Travelling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Job window - Wait for response - Orange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WO Details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Update Status =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OnSite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Job window - Wait for response  - Green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(There is always a rejected option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incase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customer is not in)</w:t>
            </w:r>
          </w:p>
          <w:p w:rsidR="00904F88" w:rsidRPr="00500A01" w:rsidRDefault="00904F88" w:rsidP="00150DC3"/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904F88" w:rsidRPr="00500A01" w:rsidRDefault="00A62E2A" w:rsidP="00150DC3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2E2A" w:rsidRPr="00500A01" w:rsidRDefault="00A62E2A" w:rsidP="00150DC3">
            <w:r w:rsidRPr="00500A01">
              <w:t>WO Accepted</w:t>
            </w:r>
          </w:p>
          <w:p w:rsidR="00A62E2A" w:rsidRPr="00500A01" w:rsidRDefault="00A62E2A" w:rsidP="00150DC3"/>
          <w:p w:rsidR="00A62E2A" w:rsidRPr="00500A01" w:rsidRDefault="00A62E2A" w:rsidP="00150DC3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2E2A" w:rsidRPr="00500A01" w:rsidRDefault="00A62E2A" w:rsidP="00150DC3">
            <w:r w:rsidRPr="00500A01">
              <w:t>WO travelling</w:t>
            </w:r>
          </w:p>
          <w:p w:rsidR="00A62E2A" w:rsidRPr="00500A01" w:rsidRDefault="00A62E2A" w:rsidP="00150DC3"/>
          <w:p w:rsidR="00A62E2A" w:rsidRPr="00500A01" w:rsidRDefault="00A62E2A" w:rsidP="00150DC3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2E2A" w:rsidRPr="00500A01" w:rsidRDefault="00A62E2A" w:rsidP="00150DC3">
            <w:r w:rsidRPr="00500A01">
              <w:t>WO On-site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>Passed</w:t>
            </w:r>
          </w:p>
        </w:tc>
      </w:tr>
    </w:tbl>
    <w:p w:rsidR="00904F88" w:rsidRPr="00500A01" w:rsidRDefault="00904F8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ID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 xml:space="preserve">Step </w:t>
            </w:r>
            <w:r w:rsidR="00BF7BE7" w:rsidRPr="00500A01">
              <w:t>12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Description</w:t>
            </w:r>
          </w:p>
        </w:tc>
        <w:tc>
          <w:tcPr>
            <w:tcW w:w="7100" w:type="dxa"/>
          </w:tcPr>
          <w:p w:rsidR="000A01A7" w:rsidRPr="00500A01" w:rsidRDefault="000A01A7" w:rsidP="000A01A7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Double click back into WO (Green) 'Site Hazards' tab now visible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Click tab Site Hazards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HIT = Yes</w:t>
            </w:r>
            <w:r w:rsidRPr="00500A01">
              <w:rPr>
                <w:rFonts w:cs="Arial"/>
                <w:sz w:val="20"/>
                <w:szCs w:val="20"/>
              </w:rPr>
              <w:br/>
              <w:t>Hazard Identified = No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tab: Gas Safety</w:t>
            </w:r>
            <w:r w:rsidRPr="00500A01">
              <w:rPr>
                <w:rFonts w:cs="Arial"/>
                <w:sz w:val="20"/>
                <w:szCs w:val="20"/>
              </w:rPr>
              <w:br/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Eyer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Earth loop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impe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.... test =  &lt;&lt; .......&lt;1ohm...&gt;&gt;</w:t>
            </w:r>
          </w:p>
          <w:p w:rsidR="00904F88" w:rsidRPr="00500A01" w:rsidRDefault="00904F88" w:rsidP="00150DC3"/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904F88" w:rsidRPr="00500A01" w:rsidRDefault="000A01A7" w:rsidP="00150DC3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01A7" w:rsidRPr="00500A01" w:rsidRDefault="000A01A7" w:rsidP="00150DC3"/>
          <w:p w:rsidR="000A01A7" w:rsidRPr="00500A01" w:rsidRDefault="000A01A7" w:rsidP="00150DC3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Status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>Passed</w:t>
            </w:r>
          </w:p>
        </w:tc>
      </w:tr>
    </w:tbl>
    <w:p w:rsidR="00904F88" w:rsidRPr="00500A01" w:rsidRDefault="00904F8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ID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 xml:space="preserve">Step </w:t>
            </w:r>
            <w:r w:rsidR="00C6787F" w:rsidRPr="00500A01">
              <w:t>13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Description</w:t>
            </w:r>
          </w:p>
        </w:tc>
        <w:tc>
          <w:tcPr>
            <w:tcW w:w="7100" w:type="dxa"/>
          </w:tcPr>
          <w:p w:rsidR="000F7058" w:rsidRPr="00500A01" w:rsidRDefault="000F7058" w:rsidP="000F705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br/>
              <w:t>'Select the 'Exclusions/Quotations' tab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lastRenderedPageBreak/>
              <w:t xml:space="preserve">   </w:t>
            </w:r>
            <w:r w:rsidRPr="00500A01">
              <w:rPr>
                <w:rFonts w:cs="Arial"/>
                <w:sz w:val="20"/>
                <w:szCs w:val="20"/>
              </w:rPr>
              <w:br/>
              <w:t>Select the New button under the 'Quotations' table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Quotation drop down is disabled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Quotation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Type of Works =  Gas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Work Required for Shield Cover = Select No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Description of Work field = &lt;&lt; free text &gt;&gt; 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Add a part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'Quoted Items' table = select the New button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Select the Search button  (Search box for parts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eg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479326)</w:t>
            </w:r>
            <w:r w:rsidRPr="00500A01">
              <w:rPr>
                <w:rFonts w:cs="Arial"/>
                <w:sz w:val="20"/>
                <w:szCs w:val="20"/>
              </w:rPr>
              <w:br/>
              <w:t>Scroll through to find part: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Select the Ok button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User is returned to the Part Required Details screen</w:t>
            </w:r>
            <w:r w:rsidRPr="00500A01">
              <w:rPr>
                <w:rFonts w:cs="Arial"/>
                <w:sz w:val="20"/>
                <w:szCs w:val="20"/>
              </w:rPr>
              <w:br/>
              <w:t>Reduced VAT =  No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Quantity field = Enter a valid Quantity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Select the Ok button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Add labour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'Quoted Items' table = select the New button  </w:t>
            </w:r>
            <w:r w:rsidRPr="00500A01">
              <w:rPr>
                <w:rFonts w:cs="Arial"/>
                <w:sz w:val="20"/>
                <w:szCs w:val="20"/>
              </w:rPr>
              <w:br/>
              <w:t>SSE Part Number : Search under ''UPGRADE_LAB060''  code for labour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 </w:t>
            </w:r>
            <w:r w:rsidRPr="00500A01">
              <w:rPr>
                <w:rFonts w:cs="Arial"/>
                <w:sz w:val="20"/>
                <w:szCs w:val="20"/>
              </w:rPr>
              <w:br/>
              <w:t>User is returned to the Part Required Details screen</w:t>
            </w:r>
            <w:r w:rsidRPr="00500A01">
              <w:rPr>
                <w:rFonts w:cs="Arial"/>
                <w:sz w:val="20"/>
                <w:szCs w:val="20"/>
              </w:rPr>
              <w:br/>
              <w:t>Reduced VAT =  No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Quantity field = Enter a valid Quantity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Select the Ok button</w:t>
            </w:r>
          </w:p>
          <w:p w:rsidR="00904F88" w:rsidRPr="00500A01" w:rsidRDefault="00904F88" w:rsidP="00150DC3"/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904F88" w:rsidRPr="00500A01" w:rsidRDefault="000F7058" w:rsidP="00150DC3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Status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>Passed</w:t>
            </w:r>
          </w:p>
        </w:tc>
      </w:tr>
    </w:tbl>
    <w:p w:rsidR="00904F88" w:rsidRPr="00500A01" w:rsidRDefault="00904F8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ID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 xml:space="preserve">Step </w:t>
            </w:r>
            <w:r w:rsidR="00EE2899" w:rsidRPr="00500A01">
              <w:t>14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Description</w:t>
            </w:r>
          </w:p>
        </w:tc>
        <w:tc>
          <w:tcPr>
            <w:tcW w:w="7100" w:type="dxa"/>
          </w:tcPr>
          <w:p w:rsidR="004F2BB8" w:rsidRPr="00500A01" w:rsidRDefault="004F2BB8" w:rsidP="004F2BB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From the 'Quotation Status' dropdown select Accepted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Leave the following: Property, Work Items, History</w:t>
            </w:r>
          </w:p>
          <w:p w:rsidR="00904F88" w:rsidRPr="00500A01" w:rsidRDefault="00904F88" w:rsidP="00150DC3"/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904F88" w:rsidRPr="00500A01" w:rsidRDefault="0071198F" w:rsidP="00150DC3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Status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>Passed</w:t>
            </w:r>
          </w:p>
        </w:tc>
      </w:tr>
    </w:tbl>
    <w:p w:rsidR="00904F88" w:rsidRPr="00500A01" w:rsidRDefault="00904F8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ID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 xml:space="preserve">Step </w:t>
            </w:r>
            <w:r w:rsidR="00EE2899" w:rsidRPr="00500A01">
              <w:t>15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Description</w:t>
            </w:r>
          </w:p>
        </w:tc>
        <w:tc>
          <w:tcPr>
            <w:tcW w:w="7100" w:type="dxa"/>
          </w:tcPr>
          <w:p w:rsidR="009A1D28" w:rsidRPr="00500A01" w:rsidRDefault="009A1D28" w:rsidP="009A1D2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CRM System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for Customer in CRM</w:t>
            </w:r>
            <w:r w:rsidRPr="00500A01">
              <w:rPr>
                <w:rFonts w:cs="Arial"/>
                <w:sz w:val="20"/>
                <w:szCs w:val="20"/>
              </w:rPr>
              <w:br/>
              <w:t>&gt; Workplace &gt; Customers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Navigate to left hand queue card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Quotes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From the ribbon bar click on Add New Quote</w:t>
            </w:r>
          </w:p>
          <w:p w:rsidR="00904F88" w:rsidRPr="00500A01" w:rsidRDefault="00904F88" w:rsidP="00150DC3"/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Execution Evidence</w:t>
            </w:r>
          </w:p>
        </w:tc>
        <w:tc>
          <w:tcPr>
            <w:tcW w:w="7100" w:type="dxa"/>
          </w:tcPr>
          <w:p w:rsidR="00904F88" w:rsidRPr="00500A01" w:rsidRDefault="00D76CC2" w:rsidP="00150DC3">
            <w:r w:rsidRPr="00500A01">
              <w:t>Add New Quote</w:t>
            </w:r>
          </w:p>
          <w:p w:rsidR="00D76CC2" w:rsidRPr="00500A01" w:rsidRDefault="00D76CC2" w:rsidP="00150DC3"/>
          <w:p w:rsidR="00D76CC2" w:rsidRPr="00500A01" w:rsidRDefault="00D76CC2" w:rsidP="00150DC3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>Passed</w:t>
            </w:r>
          </w:p>
        </w:tc>
      </w:tr>
    </w:tbl>
    <w:p w:rsidR="00904F88" w:rsidRPr="00500A01" w:rsidRDefault="00904F8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ID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 xml:space="preserve">Step </w:t>
            </w:r>
            <w:r w:rsidR="00EE2899" w:rsidRPr="00500A01">
              <w:t>1</w:t>
            </w:r>
            <w:r w:rsidR="00585C1D" w:rsidRPr="00500A01">
              <w:t>6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Description</w:t>
            </w:r>
          </w:p>
        </w:tc>
        <w:tc>
          <w:tcPr>
            <w:tcW w:w="7100" w:type="dxa"/>
          </w:tcPr>
          <w:p w:rsidR="00401B9A" w:rsidRPr="00500A01" w:rsidRDefault="00401B9A" w:rsidP="00401B9A">
            <w:r w:rsidRPr="00500A01">
              <w:t>Enter data in the mandatory fields in the following sections -all the data must match the data from Clicks mobile IE WO number, appointment visit</w:t>
            </w:r>
          </w:p>
          <w:p w:rsidR="00401B9A" w:rsidRPr="00500A01" w:rsidRDefault="00401B9A" w:rsidP="00401B9A">
            <w:r w:rsidRPr="00500A01">
              <w:t xml:space="preserve"> </w:t>
            </w:r>
          </w:p>
          <w:p w:rsidR="00401B9A" w:rsidRPr="00500A01" w:rsidRDefault="00401B9A" w:rsidP="00401B9A">
            <w:r w:rsidRPr="00500A01">
              <w:t>Quote Group:  Gas (Defaults)</w:t>
            </w:r>
          </w:p>
          <w:p w:rsidR="00401B9A" w:rsidRPr="00500A01" w:rsidRDefault="00401B9A" w:rsidP="00401B9A">
            <w:r w:rsidRPr="00500A01">
              <w:t xml:space="preserve"> </w:t>
            </w:r>
          </w:p>
          <w:p w:rsidR="00401B9A" w:rsidRPr="00500A01" w:rsidRDefault="00401B9A" w:rsidP="00401B9A">
            <w:r w:rsidRPr="00500A01">
              <w:t xml:space="preserve">Quote Type: Upgrade  </w:t>
            </w:r>
          </w:p>
          <w:p w:rsidR="00401B9A" w:rsidRPr="00500A01" w:rsidRDefault="00401B9A" w:rsidP="00401B9A">
            <w:r w:rsidRPr="00500A01">
              <w:t xml:space="preserve"> </w:t>
            </w:r>
          </w:p>
          <w:p w:rsidR="00401B9A" w:rsidRPr="00500A01" w:rsidRDefault="00401B9A" w:rsidP="00401B9A">
            <w:r w:rsidRPr="00500A01">
              <w:t xml:space="preserve">New field appears WO Number: Enter Work Order number </w:t>
            </w:r>
          </w:p>
          <w:p w:rsidR="00401B9A" w:rsidRPr="00500A01" w:rsidRDefault="00401B9A" w:rsidP="00401B9A">
            <w:r w:rsidRPr="00500A01">
              <w:t xml:space="preserve"> </w:t>
            </w:r>
          </w:p>
          <w:p w:rsidR="00401B9A" w:rsidRPr="00500A01" w:rsidRDefault="00401B9A" w:rsidP="00401B9A">
            <w:r w:rsidRPr="00500A01">
              <w:t>Appointment Number:  = 1 (Number found in Clicks in WO tab/CRM)</w:t>
            </w:r>
          </w:p>
          <w:p w:rsidR="00401B9A" w:rsidRPr="00500A01" w:rsidRDefault="00401B9A" w:rsidP="00401B9A">
            <w:r w:rsidRPr="00500A01">
              <w:t xml:space="preserve"> </w:t>
            </w:r>
          </w:p>
          <w:p w:rsidR="00904F88" w:rsidRPr="00500A01" w:rsidRDefault="00401B9A" w:rsidP="00401B9A">
            <w:r w:rsidRPr="00500A01">
              <w:t>Click Save</w:t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t>Step Execution Evidence</w:t>
            </w:r>
          </w:p>
        </w:tc>
        <w:tc>
          <w:tcPr>
            <w:tcW w:w="7100" w:type="dxa"/>
          </w:tcPr>
          <w:p w:rsidR="00904F88" w:rsidRPr="00500A01" w:rsidRDefault="00401B9A" w:rsidP="00150DC3">
            <w:r w:rsidRPr="00500A01">
              <w:t>Upgrade Quote and Work Order Number Inputted</w:t>
            </w:r>
          </w:p>
          <w:p w:rsidR="00401B9A" w:rsidRPr="00500A01" w:rsidRDefault="00401B9A" w:rsidP="00150DC3"/>
          <w:p w:rsidR="00401B9A" w:rsidRPr="00500A01" w:rsidRDefault="00401B9A" w:rsidP="00150DC3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F88" w:rsidRPr="00500A01" w:rsidTr="00150DC3">
        <w:tc>
          <w:tcPr>
            <w:tcW w:w="3107" w:type="dxa"/>
          </w:tcPr>
          <w:p w:rsidR="00904F88" w:rsidRPr="00500A01" w:rsidRDefault="00904F88" w:rsidP="00150DC3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904F88" w:rsidRPr="00500A01" w:rsidRDefault="00904F88" w:rsidP="00150DC3">
            <w:r w:rsidRPr="00500A01">
              <w:t>Passed</w:t>
            </w:r>
          </w:p>
        </w:tc>
      </w:tr>
    </w:tbl>
    <w:p w:rsidR="00904F88" w:rsidRPr="00500A01" w:rsidRDefault="00904F8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17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401B9A" w:rsidRPr="00500A01" w:rsidRDefault="00401B9A" w:rsidP="00401B9A">
            <w:r w:rsidRPr="00500A01">
              <w:t>'Navigate to left hand queue card</w:t>
            </w:r>
          </w:p>
          <w:p w:rsidR="00401B9A" w:rsidRPr="00500A01" w:rsidRDefault="00401B9A" w:rsidP="00401B9A">
            <w:r w:rsidRPr="00500A01">
              <w:t xml:space="preserve"> </w:t>
            </w:r>
          </w:p>
          <w:p w:rsidR="00401B9A" w:rsidRPr="00500A01" w:rsidRDefault="00401B9A" w:rsidP="00401B9A">
            <w:r w:rsidRPr="00500A01">
              <w:t>Click on Payments</w:t>
            </w:r>
          </w:p>
          <w:p w:rsidR="00401B9A" w:rsidRPr="00500A01" w:rsidRDefault="00401B9A" w:rsidP="00401B9A">
            <w:r w:rsidRPr="00500A01">
              <w:t xml:space="preserve"> </w:t>
            </w:r>
          </w:p>
          <w:p w:rsidR="00D76CC2" w:rsidRPr="00500A01" w:rsidRDefault="00401B9A" w:rsidP="00401B9A">
            <w:r w:rsidRPr="00500A01">
              <w:t>From the ribbon bar click on Add New Payment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Execution Evidence</w:t>
            </w:r>
          </w:p>
        </w:tc>
        <w:tc>
          <w:tcPr>
            <w:tcW w:w="7100" w:type="dxa"/>
          </w:tcPr>
          <w:p w:rsidR="00D76CC2" w:rsidRPr="00500A01" w:rsidRDefault="00885907" w:rsidP="00E520CF">
            <w:r w:rsidRPr="00500A01">
              <w:t>Add New Payment against Quote</w:t>
            </w:r>
          </w:p>
          <w:p w:rsidR="00885907" w:rsidRPr="00500A01" w:rsidRDefault="00885907" w:rsidP="00E520CF"/>
          <w:p w:rsidR="00885907" w:rsidRPr="00500A01" w:rsidRDefault="00885907" w:rsidP="00E520CF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1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18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5C24AA" w:rsidRPr="00500A01" w:rsidRDefault="005C24AA" w:rsidP="005C24AA">
            <w:r w:rsidRPr="00500A01">
              <w:t>Enter data in the mandatory fields in the following sections</w:t>
            </w:r>
          </w:p>
          <w:p w:rsidR="005C24AA" w:rsidRPr="00500A01" w:rsidRDefault="005C24AA" w:rsidP="005C24AA">
            <w:r w:rsidRPr="00500A01">
              <w:t xml:space="preserve"> </w:t>
            </w:r>
          </w:p>
          <w:p w:rsidR="005C24AA" w:rsidRPr="00500A01" w:rsidRDefault="005C24AA" w:rsidP="005C24AA">
            <w:r w:rsidRPr="00500A01">
              <w:t xml:space="preserve">Payment Method: </w:t>
            </w:r>
            <w:proofErr w:type="spellStart"/>
            <w:r w:rsidRPr="00500A01">
              <w:t>CreditCard</w:t>
            </w:r>
            <w:proofErr w:type="spellEnd"/>
          </w:p>
          <w:p w:rsidR="005C24AA" w:rsidRPr="00500A01" w:rsidRDefault="005C24AA" w:rsidP="005C24AA">
            <w:r w:rsidRPr="00500A01">
              <w:t xml:space="preserve"> </w:t>
            </w:r>
          </w:p>
          <w:p w:rsidR="005C24AA" w:rsidRPr="00500A01" w:rsidRDefault="005C24AA" w:rsidP="005C24AA">
            <w:r w:rsidRPr="00500A01">
              <w:t>Payment Creation Date: Select today's date</w:t>
            </w:r>
          </w:p>
          <w:p w:rsidR="005C24AA" w:rsidRPr="00500A01" w:rsidRDefault="005C24AA" w:rsidP="005C24AA">
            <w:r w:rsidRPr="00500A01">
              <w:t xml:space="preserve"> </w:t>
            </w:r>
          </w:p>
          <w:p w:rsidR="005C24AA" w:rsidRPr="00500A01" w:rsidRDefault="005C24AA" w:rsidP="005C24AA">
            <w:r w:rsidRPr="00500A01">
              <w:t>Amount:  Any amount</w:t>
            </w:r>
          </w:p>
          <w:p w:rsidR="005C24AA" w:rsidRPr="00500A01" w:rsidRDefault="005C24AA" w:rsidP="005C24AA">
            <w:r w:rsidRPr="00500A01">
              <w:t xml:space="preserve"> </w:t>
            </w:r>
          </w:p>
          <w:p w:rsidR="005C24AA" w:rsidRPr="00500A01" w:rsidRDefault="005C24AA" w:rsidP="005C24AA">
            <w:r w:rsidRPr="00500A01">
              <w:t>Type of Payment:  Deposit One-Off</w:t>
            </w:r>
          </w:p>
          <w:p w:rsidR="005C24AA" w:rsidRPr="00500A01" w:rsidRDefault="005C24AA" w:rsidP="005C24AA">
            <w:r w:rsidRPr="00500A01">
              <w:t xml:space="preserve"> </w:t>
            </w:r>
          </w:p>
          <w:p w:rsidR="00D76CC2" w:rsidRPr="00500A01" w:rsidRDefault="005C24AA" w:rsidP="005C24AA">
            <w:r w:rsidRPr="00500A01">
              <w:t>Click Save icon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Execution Evidence</w:t>
            </w:r>
          </w:p>
        </w:tc>
        <w:tc>
          <w:tcPr>
            <w:tcW w:w="7100" w:type="dxa"/>
          </w:tcPr>
          <w:p w:rsidR="00D76CC2" w:rsidRPr="00500A01" w:rsidRDefault="005904CF" w:rsidP="00E520CF">
            <w:r w:rsidRPr="00500A01">
              <w:t>Payment Header Created for Deposit Amount 20.00</w:t>
            </w:r>
          </w:p>
          <w:p w:rsidR="005904CF" w:rsidRPr="00500A01" w:rsidRDefault="005904CF" w:rsidP="00E520CF"/>
          <w:p w:rsidR="005904CF" w:rsidRPr="00500A01" w:rsidRDefault="005904CF" w:rsidP="00E520CF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1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19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5904CF" w:rsidRPr="00500A01" w:rsidRDefault="005904CF" w:rsidP="005904CF">
            <w:r w:rsidRPr="00500A01">
              <w:t>Navigate to left hand queue card and click 'Payment Details'</w:t>
            </w:r>
          </w:p>
          <w:p w:rsidR="005904CF" w:rsidRPr="00500A01" w:rsidRDefault="005904CF" w:rsidP="005904CF">
            <w:r w:rsidRPr="00500A01">
              <w:t xml:space="preserve"> </w:t>
            </w:r>
          </w:p>
          <w:p w:rsidR="005904CF" w:rsidRPr="00500A01" w:rsidRDefault="005904CF" w:rsidP="005904CF">
            <w:r w:rsidRPr="00500A01">
              <w:t>Payment record: Status Reason = Invoiced</w:t>
            </w:r>
          </w:p>
          <w:p w:rsidR="005904CF" w:rsidRPr="00500A01" w:rsidRDefault="005904CF" w:rsidP="005904CF">
            <w:r w:rsidRPr="00500A01">
              <w:t xml:space="preserve">  </w:t>
            </w:r>
          </w:p>
          <w:p w:rsidR="005904CF" w:rsidRPr="00500A01" w:rsidRDefault="005904CF" w:rsidP="005904CF">
            <w:r w:rsidRPr="00500A01">
              <w:t>Double click on Payment record</w:t>
            </w:r>
          </w:p>
          <w:p w:rsidR="005904CF" w:rsidRPr="00500A01" w:rsidRDefault="005904CF" w:rsidP="005904CF">
            <w:r w:rsidRPr="00500A01">
              <w:t xml:space="preserve"> </w:t>
            </w:r>
          </w:p>
          <w:p w:rsidR="00D76CC2" w:rsidRPr="00500A01" w:rsidRDefault="005904CF" w:rsidP="005904CF">
            <w:r w:rsidRPr="00500A01">
              <w:t xml:space="preserve">From the ribbon bar click on Take Payment From </w:t>
            </w:r>
            <w:proofErr w:type="spellStart"/>
            <w:r w:rsidRPr="00500A01">
              <w:t>WorldPay</w:t>
            </w:r>
            <w:proofErr w:type="spellEnd"/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Execution Evidence</w:t>
            </w:r>
          </w:p>
        </w:tc>
        <w:tc>
          <w:tcPr>
            <w:tcW w:w="7100" w:type="dxa"/>
          </w:tcPr>
          <w:p w:rsidR="00D76CC2" w:rsidRPr="00500A01" w:rsidRDefault="00043E46" w:rsidP="00E520CF">
            <w:r w:rsidRPr="00500A01">
              <w:t>Take Payment from World Pay Clicked</w:t>
            </w:r>
          </w:p>
          <w:p w:rsidR="00043E46" w:rsidRPr="00500A01" w:rsidRDefault="00043E46" w:rsidP="00E520CF"/>
          <w:p w:rsidR="00043E46" w:rsidRPr="00500A01" w:rsidRDefault="00043E46" w:rsidP="00E520CF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1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20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043E46" w:rsidRPr="00500A01" w:rsidRDefault="00043E46" w:rsidP="00043E46">
            <w:r w:rsidRPr="00500A01">
              <w:t>Enter the following test payment details into the authentication screen</w:t>
            </w:r>
          </w:p>
          <w:p w:rsidR="00043E46" w:rsidRPr="00500A01" w:rsidRDefault="00043E46" w:rsidP="00043E46">
            <w:r w:rsidRPr="00500A01">
              <w:t xml:space="preserve"> </w:t>
            </w:r>
          </w:p>
          <w:p w:rsidR="00043E46" w:rsidRPr="00500A01" w:rsidRDefault="00043E46" w:rsidP="00043E46">
            <w:r w:rsidRPr="00500A01">
              <w:t>Application ID:     AR28636</w:t>
            </w:r>
          </w:p>
          <w:p w:rsidR="00043E46" w:rsidRPr="00500A01" w:rsidRDefault="00043E46" w:rsidP="00043E46">
            <w:r w:rsidRPr="00500A01">
              <w:t>Phone Agent:       12345</w:t>
            </w:r>
          </w:p>
          <w:p w:rsidR="00043E46" w:rsidRPr="00500A01" w:rsidRDefault="00043E46" w:rsidP="00043E46">
            <w:r w:rsidRPr="00500A01">
              <w:t>Phone Extension: 54321</w:t>
            </w:r>
          </w:p>
          <w:p w:rsidR="00043E46" w:rsidRPr="00500A01" w:rsidRDefault="00043E46" w:rsidP="00043E46">
            <w:r w:rsidRPr="00500A01">
              <w:t xml:space="preserve"> </w:t>
            </w:r>
          </w:p>
          <w:p w:rsidR="00D76CC2" w:rsidRPr="00500A01" w:rsidRDefault="00043E46" w:rsidP="00043E46">
            <w:r w:rsidRPr="00500A01">
              <w:t>Click Proceed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D76CC2" w:rsidRPr="00500A01" w:rsidRDefault="003E3277" w:rsidP="00E520CF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1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21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3E3277" w:rsidRPr="00500A01" w:rsidRDefault="003E3277" w:rsidP="003E3277">
            <w:r w:rsidRPr="00500A01">
              <w:t xml:space="preserve">'Select payment type: MasterCard </w:t>
            </w:r>
          </w:p>
          <w:p w:rsidR="003E3277" w:rsidRPr="00500A01" w:rsidRDefault="003E3277" w:rsidP="003E3277">
            <w:r w:rsidRPr="00500A01">
              <w:t>Use the following test details</w:t>
            </w:r>
          </w:p>
          <w:p w:rsidR="003E3277" w:rsidRPr="00500A01" w:rsidRDefault="003E3277" w:rsidP="003E3277">
            <w:r w:rsidRPr="00500A01">
              <w:t xml:space="preserve"> </w:t>
            </w:r>
          </w:p>
          <w:p w:rsidR="003E3277" w:rsidRPr="00500A01" w:rsidRDefault="003E3277" w:rsidP="003E3277">
            <w:r w:rsidRPr="00500A01">
              <w:t xml:space="preserve">Card number:         5555555555554444 </w:t>
            </w:r>
          </w:p>
          <w:p w:rsidR="003E3277" w:rsidRPr="00500A01" w:rsidRDefault="003E3277" w:rsidP="003E3277">
            <w:r w:rsidRPr="00500A01">
              <w:t>Card expiry date:   This can be any date in the future</w:t>
            </w:r>
          </w:p>
          <w:p w:rsidR="003E3277" w:rsidRPr="00500A01" w:rsidRDefault="003E3277" w:rsidP="003E3277">
            <w:r w:rsidRPr="00500A01">
              <w:t>Name card holder : Test</w:t>
            </w:r>
          </w:p>
          <w:p w:rsidR="003E3277" w:rsidRPr="00500A01" w:rsidRDefault="003E3277" w:rsidP="003E3277">
            <w:r w:rsidRPr="00500A01">
              <w:t>CVC:                      This can be any 3 digits</w:t>
            </w:r>
          </w:p>
          <w:p w:rsidR="003E3277" w:rsidRPr="00500A01" w:rsidRDefault="003E3277" w:rsidP="003E3277">
            <w:r w:rsidRPr="00500A01">
              <w:t xml:space="preserve"> </w:t>
            </w:r>
          </w:p>
          <w:p w:rsidR="003E3277" w:rsidRPr="00500A01" w:rsidRDefault="003E3277" w:rsidP="003E3277">
            <w:r w:rsidRPr="00500A01">
              <w:t>Address details auto populated</w:t>
            </w:r>
          </w:p>
          <w:p w:rsidR="003E3277" w:rsidRPr="00500A01" w:rsidRDefault="003E3277" w:rsidP="003E3277">
            <w:r w:rsidRPr="00500A01">
              <w:t xml:space="preserve"> </w:t>
            </w:r>
          </w:p>
          <w:p w:rsidR="003E3277" w:rsidRPr="00500A01" w:rsidRDefault="003E3277" w:rsidP="003E3277">
            <w:r w:rsidRPr="00500A01">
              <w:t xml:space="preserve"> </w:t>
            </w:r>
          </w:p>
          <w:p w:rsidR="003E3277" w:rsidRPr="00500A01" w:rsidRDefault="003E3277" w:rsidP="003E3277">
            <w:r w:rsidRPr="00500A01">
              <w:t>Click Make Payment</w:t>
            </w:r>
          </w:p>
          <w:p w:rsidR="003E3277" w:rsidRPr="00500A01" w:rsidRDefault="003E3277" w:rsidP="003E3277">
            <w:r w:rsidRPr="00500A01">
              <w:t xml:space="preserve"> </w:t>
            </w:r>
          </w:p>
          <w:p w:rsidR="003E3277" w:rsidRPr="00500A01" w:rsidRDefault="003E3277" w:rsidP="003E3277">
            <w:r w:rsidRPr="00500A01">
              <w:t>Secure Test Simulator Page (This does not exist in Production it is only a test environment)</w:t>
            </w:r>
          </w:p>
          <w:p w:rsidR="003E3277" w:rsidRPr="00500A01" w:rsidRDefault="003E3277" w:rsidP="003E3277">
            <w:r w:rsidRPr="00500A01">
              <w:t>Click Continue</w:t>
            </w:r>
          </w:p>
          <w:p w:rsidR="003E3277" w:rsidRPr="00500A01" w:rsidRDefault="003E3277" w:rsidP="003E3277">
            <w:r w:rsidRPr="00500A01">
              <w:t xml:space="preserve"> </w:t>
            </w:r>
          </w:p>
          <w:p w:rsidR="003E3277" w:rsidRPr="00500A01" w:rsidRDefault="003E3277" w:rsidP="003E3277">
            <w:r w:rsidRPr="00500A01">
              <w:t xml:space="preserve"> </w:t>
            </w:r>
          </w:p>
          <w:p w:rsidR="003E3277" w:rsidRPr="00500A01" w:rsidRDefault="003E3277" w:rsidP="003E3277">
            <w:r w:rsidRPr="00500A01">
              <w:t>Payment Success  - payment confirmation</w:t>
            </w:r>
          </w:p>
          <w:p w:rsidR="003E3277" w:rsidRPr="00500A01" w:rsidRDefault="003E3277" w:rsidP="003E3277">
            <w:r w:rsidRPr="00500A01">
              <w:t>Click Close button</w:t>
            </w:r>
          </w:p>
          <w:p w:rsidR="003E3277" w:rsidRPr="00500A01" w:rsidRDefault="003E3277" w:rsidP="003E3277">
            <w:r w:rsidRPr="00500A01">
              <w:t xml:space="preserve"> </w:t>
            </w:r>
          </w:p>
          <w:p w:rsidR="003E3277" w:rsidRPr="00500A01" w:rsidRDefault="003E3277" w:rsidP="003E3277">
            <w:r w:rsidRPr="00500A01">
              <w:t>Prompt message (navigational)</w:t>
            </w:r>
          </w:p>
          <w:p w:rsidR="003E3277" w:rsidRPr="00500A01" w:rsidRDefault="003E3277" w:rsidP="003E3277">
            <w:r w:rsidRPr="00500A01">
              <w:t>Click OK</w:t>
            </w:r>
          </w:p>
          <w:p w:rsidR="003E3277" w:rsidRPr="00500A01" w:rsidRDefault="003E3277" w:rsidP="003E3277">
            <w:r w:rsidRPr="00500A01">
              <w:lastRenderedPageBreak/>
              <w:t xml:space="preserve"> </w:t>
            </w:r>
          </w:p>
          <w:p w:rsidR="00D76CC2" w:rsidRPr="00500A01" w:rsidRDefault="003E3277" w:rsidP="003E3277">
            <w:r w:rsidRPr="00500A01">
              <w:t>Refresh screen to update status's especially the Quote screen to log deposit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D76CC2" w:rsidRPr="00500A01" w:rsidRDefault="003E3277" w:rsidP="00E520CF">
            <w:r w:rsidRPr="00500A01">
              <w:t>Payment Type “Master Card Selected”</w:t>
            </w:r>
            <w:r w:rsidR="00CC51FE" w:rsidRPr="00500A01">
              <w:t xml:space="preserve"> and input details as mentioned</w:t>
            </w:r>
          </w:p>
          <w:p w:rsidR="003E3277" w:rsidRPr="00500A01" w:rsidRDefault="003E3277" w:rsidP="00E520CF"/>
          <w:p w:rsidR="003E3277" w:rsidRPr="00500A01" w:rsidRDefault="00CC51FE" w:rsidP="00E520CF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2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3277" w:rsidRPr="00500A01" w:rsidRDefault="003E3277" w:rsidP="00E520CF"/>
          <w:p w:rsidR="00CC51FE" w:rsidRPr="00500A01" w:rsidRDefault="00CC51FE" w:rsidP="00E520CF">
            <w:r w:rsidRPr="00500A01">
              <w:t>Clicked on Make Payment</w:t>
            </w:r>
          </w:p>
          <w:p w:rsidR="00CC51FE" w:rsidRPr="00500A01" w:rsidRDefault="00CC51FE" w:rsidP="00E520CF"/>
          <w:p w:rsidR="00CC51FE" w:rsidRPr="00500A01" w:rsidRDefault="0015604E" w:rsidP="00E520CF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2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604E" w:rsidRPr="00500A01" w:rsidRDefault="0015604E" w:rsidP="00E520CF">
            <w:r w:rsidRPr="00500A01">
              <w:lastRenderedPageBreak/>
              <w:t>Continue to Process Payment and payment confirmation comes up</w:t>
            </w:r>
          </w:p>
          <w:p w:rsidR="0015604E" w:rsidRPr="00500A01" w:rsidRDefault="0015604E" w:rsidP="00E520CF"/>
          <w:p w:rsidR="0015604E" w:rsidRPr="00500A01" w:rsidRDefault="0015604E" w:rsidP="00E520CF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2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04AE" w:rsidRPr="00500A01" w:rsidRDefault="00BE04AE" w:rsidP="00E520CF"/>
          <w:p w:rsidR="00BE04AE" w:rsidRPr="00500A01" w:rsidRDefault="00BE04AE" w:rsidP="00E520CF">
            <w:r w:rsidRPr="00500A01">
              <w:t>Payment Line Paid in CRM</w:t>
            </w:r>
          </w:p>
          <w:p w:rsidR="00BE04AE" w:rsidRPr="00500A01" w:rsidRDefault="00BE04AE" w:rsidP="00E520CF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29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22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FA2D0F" w:rsidRPr="00500A01" w:rsidRDefault="00FA2D0F" w:rsidP="00FA2D0F">
            <w:r w:rsidRPr="00500A01">
              <w:t xml:space="preserve">Navigate to left hand queue card (Via Quotes) </w:t>
            </w:r>
          </w:p>
          <w:p w:rsidR="00FA2D0F" w:rsidRPr="00500A01" w:rsidRDefault="00FA2D0F" w:rsidP="00FA2D0F">
            <w:r w:rsidRPr="00500A01">
              <w:t xml:space="preserve"> </w:t>
            </w:r>
          </w:p>
          <w:p w:rsidR="00FA2D0F" w:rsidRPr="00500A01" w:rsidRDefault="00FA2D0F" w:rsidP="00FA2D0F">
            <w:r w:rsidRPr="00500A01">
              <w:t>Click on Payments &gt;  Payment Details</w:t>
            </w:r>
          </w:p>
          <w:p w:rsidR="00FA2D0F" w:rsidRPr="00500A01" w:rsidRDefault="00FA2D0F" w:rsidP="00FA2D0F">
            <w:r w:rsidRPr="00500A01">
              <w:t xml:space="preserve"> </w:t>
            </w:r>
          </w:p>
          <w:p w:rsidR="00D76CC2" w:rsidRPr="00500A01" w:rsidRDefault="00FA2D0F" w:rsidP="00FA2D0F">
            <w:r w:rsidRPr="00500A01">
              <w:t>(This may take a few minutes to refresh)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Execution Evidence</w:t>
            </w:r>
          </w:p>
        </w:tc>
        <w:tc>
          <w:tcPr>
            <w:tcW w:w="7100" w:type="dxa"/>
          </w:tcPr>
          <w:p w:rsidR="00D76CC2" w:rsidRPr="00500A01" w:rsidRDefault="00FA2D0F" w:rsidP="00E520CF">
            <w:r w:rsidRPr="00500A01">
              <w:t>Payment Details Processed and showing as Paid against Payment header</w:t>
            </w:r>
          </w:p>
          <w:p w:rsidR="003300B6" w:rsidRPr="00500A01" w:rsidRDefault="003300B6" w:rsidP="00E520CF"/>
          <w:p w:rsidR="003300B6" w:rsidRPr="00500A01" w:rsidRDefault="003300B6" w:rsidP="00E520CF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30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23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D76CC2" w:rsidRPr="00500A01" w:rsidRDefault="00A86793" w:rsidP="00E520CF">
            <w:r w:rsidRPr="00500A01">
              <w:t>Double click on  the Gas Upgrade Quote record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Execution Evidence</w:t>
            </w:r>
          </w:p>
        </w:tc>
        <w:tc>
          <w:tcPr>
            <w:tcW w:w="7100" w:type="dxa"/>
          </w:tcPr>
          <w:p w:rsidR="00D76CC2" w:rsidRPr="00500A01" w:rsidRDefault="00D35D72" w:rsidP="00E520CF">
            <w:r w:rsidRPr="00500A01">
              <w:t>The Balance to be Paid figure will be a negative value</w:t>
            </w:r>
          </w:p>
          <w:p w:rsidR="00D35D72" w:rsidRPr="00500A01" w:rsidRDefault="00D35D72" w:rsidP="00E520CF"/>
          <w:p w:rsidR="00D35D72" w:rsidRPr="00500A01" w:rsidRDefault="00D35D72" w:rsidP="00E520CF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24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806E6E" w:rsidRPr="00500A01" w:rsidRDefault="00806E6E" w:rsidP="00806E6E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Clicks Mobile - Engineer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Enter the 'Quote Serial number provided from CRM system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Quote Id:   QUO-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br/>
              <w:t>Parts = £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xxx.xx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br/>
              <w:t>Labour = £84.00</w:t>
            </w:r>
            <w:r w:rsidRPr="00500A01">
              <w:rPr>
                <w:rFonts w:cs="Arial"/>
                <w:sz w:val="20"/>
                <w:szCs w:val="20"/>
              </w:rPr>
              <w:br/>
              <w:t>Total Price: £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xxx.xx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br/>
              <w:t>Deposit paid: £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xx.xx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Completed on-site = No</w:t>
            </w:r>
          </w:p>
          <w:p w:rsidR="00D76CC2" w:rsidRPr="00500A01" w:rsidRDefault="00D76CC2" w:rsidP="00E520CF"/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D76CC2" w:rsidRPr="00500A01" w:rsidRDefault="00806E6E" w:rsidP="00E520CF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3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25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806E6E" w:rsidRPr="00500A01" w:rsidRDefault="00806E6E" w:rsidP="00806E6E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Select the 'Cooling Off' tab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Customer Accepted Cooling Off Waiver = Tick the checkbox 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Ensure that the two populated dates on the Cooling Off Waiver screen  = system date (today's date)        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Select Ok</w:t>
            </w:r>
          </w:p>
          <w:p w:rsidR="00D76CC2" w:rsidRPr="00500A01" w:rsidRDefault="00D76CC2" w:rsidP="00E520CF"/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D76CC2" w:rsidRPr="00500A01" w:rsidRDefault="00806E6E" w:rsidP="00E520CF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3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26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A8102C" w:rsidRPr="00500A01" w:rsidRDefault="00A8102C" w:rsidP="00A8102C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Select the 'Work Report' tab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Tick the "Begin Customer Review Stage"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tickbox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Status:</w:t>
            </w:r>
            <w:r w:rsidR="00CF6E7F">
              <w:rPr>
                <w:rFonts w:cs="Arial"/>
                <w:sz w:val="20"/>
                <w:szCs w:val="20"/>
              </w:rPr>
              <w:t xml:space="preserve"> </w:t>
            </w:r>
            <w:proofErr w:type="gramStart"/>
            <w:r w:rsidR="00CF6E7F">
              <w:rPr>
                <w:rFonts w:cs="Arial"/>
                <w:sz w:val="20"/>
                <w:szCs w:val="20"/>
              </w:rPr>
              <w:t xml:space="preserve">Incomplete  </w:t>
            </w:r>
            <w:proofErr w:type="gramEnd"/>
            <w:r w:rsidR="00CF6E7F">
              <w:rPr>
                <w:rFonts w:cs="Arial"/>
                <w:sz w:val="20"/>
                <w:szCs w:val="20"/>
              </w:rPr>
              <w:br/>
            </w:r>
            <w:proofErr w:type="spellStart"/>
            <w:r w:rsidR="00CF6E7F">
              <w:rPr>
                <w:rFonts w:cs="Arial"/>
                <w:sz w:val="20"/>
                <w:szCs w:val="20"/>
              </w:rPr>
              <w:t>Incomplete</w:t>
            </w:r>
            <w:proofErr w:type="spellEnd"/>
            <w:r w:rsidR="00CF6E7F">
              <w:rPr>
                <w:rFonts w:cs="Arial"/>
                <w:sz w:val="20"/>
                <w:szCs w:val="20"/>
              </w:rPr>
              <w:t>:  "Reme</w:t>
            </w:r>
            <w:r w:rsidRPr="00500A01">
              <w:rPr>
                <w:rFonts w:cs="Arial"/>
                <w:sz w:val="20"/>
                <w:szCs w:val="20"/>
              </w:rPr>
              <w:t>d</w:t>
            </w:r>
            <w:r w:rsidR="00CF6E7F">
              <w:rPr>
                <w:rFonts w:cs="Arial"/>
                <w:sz w:val="20"/>
                <w:szCs w:val="20"/>
              </w:rPr>
              <w:t>i</w:t>
            </w:r>
            <w:r w:rsidRPr="00500A01">
              <w:rPr>
                <w:rFonts w:cs="Arial"/>
                <w:sz w:val="20"/>
                <w:szCs w:val="20"/>
              </w:rPr>
              <w:t xml:space="preserve">al Work Required"  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  <w:t>Duration Required: 01 hour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Reg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Required = N/A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Fault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Recfified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= No</w:t>
            </w:r>
            <w:r w:rsidRPr="00500A01">
              <w:rPr>
                <w:rFonts w:cs="Arial"/>
                <w:sz w:val="20"/>
                <w:szCs w:val="20"/>
              </w:rPr>
              <w:br/>
              <w:t>CH Operational = Yes</w:t>
            </w:r>
            <w:r w:rsidRPr="00500A01">
              <w:rPr>
                <w:rFonts w:cs="Arial"/>
                <w:sz w:val="20"/>
                <w:szCs w:val="20"/>
              </w:rPr>
              <w:br/>
              <w:t>HW Operational  = Yes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Have you recommended .....  = Yes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Have you arranged a sales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appoinment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? = No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OK  - wait for a response - connected  Green - Go back to the same job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Close Out tab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Quick review of documentation (The correct monetary values are populated )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lastRenderedPageBreak/>
              <w:t xml:space="preserve"> - Scroll through document  to check content and monetary values (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freeformat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text from above populated)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Enter signature in Customer Signature box</w:t>
            </w:r>
            <w:r w:rsidRPr="00500A01">
              <w:rPr>
                <w:rFonts w:cs="Arial"/>
                <w:sz w:val="20"/>
                <w:szCs w:val="20"/>
              </w:rPr>
              <w:br/>
              <w:t>Click Tick box (within the box)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Enter signature in Customer Signature box</w:t>
            </w:r>
            <w:r w:rsidRPr="00500A01">
              <w:rPr>
                <w:rFonts w:cs="Arial"/>
                <w:sz w:val="20"/>
                <w:szCs w:val="20"/>
              </w:rPr>
              <w:br/>
              <w:t>Click Tick box (within the box)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</w:p>
          <w:p w:rsidR="00D76CC2" w:rsidRPr="00500A01" w:rsidRDefault="00D76CC2" w:rsidP="00E520CF"/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D76CC2" w:rsidRPr="00500A01" w:rsidRDefault="00E520CF" w:rsidP="00E520CF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3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20CF" w:rsidRPr="00500A01" w:rsidRDefault="00E520CF" w:rsidP="00E520CF"/>
          <w:p w:rsidR="00E520CF" w:rsidRPr="00500A01" w:rsidRDefault="00E520CF" w:rsidP="00E520CF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3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20CF" w:rsidRPr="00500A01" w:rsidRDefault="00E520CF" w:rsidP="00E520CF"/>
          <w:p w:rsidR="00E520CF" w:rsidRPr="00500A01" w:rsidRDefault="00213C18" w:rsidP="00E520CF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3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3C18" w:rsidRPr="00500A01" w:rsidRDefault="00213C18" w:rsidP="00E520CF"/>
          <w:p w:rsidR="00213C18" w:rsidRPr="00500A01" w:rsidRDefault="00213C18" w:rsidP="00E520CF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3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27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350BF8" w:rsidRPr="00500A01" w:rsidRDefault="00350BF8" w:rsidP="00350BF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CRM - CSA</w:t>
            </w:r>
            <w:r w:rsidRPr="00500A01">
              <w:rPr>
                <w:rFonts w:cs="Arial"/>
                <w:sz w:val="20"/>
                <w:szCs w:val="20"/>
              </w:rPr>
              <w:br/>
              <w:t>Verify the Quote is updated in CRM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Navigate to Work Order &gt; Quotes &gt;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Status Reason = Won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Verify the fields under the Upgrade Section are populated correctly and the monetary values match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Work Required for Shield Cover = No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Description of Work                   = &lt;Text entered in Click&gt;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Additional Comments                 = &lt;Text entered in Click&gt;</w:t>
            </w:r>
            <w:r w:rsidRPr="00500A01">
              <w:rPr>
                <w:rFonts w:cs="Arial"/>
                <w:sz w:val="20"/>
                <w:szCs w:val="20"/>
              </w:rPr>
              <w:br/>
              <w:t>Completed Onsite                      = No</w:t>
            </w:r>
            <w:r w:rsidRPr="00500A01">
              <w:rPr>
                <w:rFonts w:cs="Arial"/>
                <w:sz w:val="20"/>
                <w:szCs w:val="20"/>
              </w:rPr>
              <w:br/>
              <w:t>Deposit Amount Taken               = &lt;Deposit Amount Taken&gt;</w:t>
            </w:r>
            <w:r w:rsidRPr="00500A01">
              <w:rPr>
                <w:rFonts w:cs="Arial"/>
                <w:sz w:val="20"/>
                <w:szCs w:val="20"/>
              </w:rPr>
              <w:br/>
              <w:t>Balance To Be Paid                   = &lt;Total Amount (Including VAT) - Deposit Amount&gt;</w:t>
            </w:r>
            <w:r w:rsidRPr="00500A01">
              <w:rPr>
                <w:rFonts w:cs="Arial"/>
                <w:sz w:val="20"/>
                <w:szCs w:val="20"/>
              </w:rPr>
              <w:br/>
              <w:t>Total VAT Amount                     = &lt;Total VAT Amount for Quote&gt;</w:t>
            </w:r>
            <w:r w:rsidRPr="00500A01">
              <w:rPr>
                <w:rFonts w:cs="Arial"/>
                <w:sz w:val="20"/>
                <w:szCs w:val="20"/>
              </w:rPr>
              <w:br/>
              <w:t>Total Amount (Including VAT)   = &lt;Total Amount (Including VAT) for Quote &gt;</w:t>
            </w:r>
          </w:p>
          <w:p w:rsidR="00D76CC2" w:rsidRPr="00500A01" w:rsidRDefault="00D76CC2" w:rsidP="00E520CF"/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Execution Evidence</w:t>
            </w:r>
          </w:p>
        </w:tc>
        <w:tc>
          <w:tcPr>
            <w:tcW w:w="7100" w:type="dxa"/>
          </w:tcPr>
          <w:p w:rsidR="00D76CC2" w:rsidRPr="00500A01" w:rsidRDefault="006E6B7B" w:rsidP="00E520CF">
            <w:r w:rsidRPr="00500A01">
              <w:t xml:space="preserve">All details come from Click </w:t>
            </w:r>
          </w:p>
          <w:p w:rsidR="006E6B7B" w:rsidRPr="00500A01" w:rsidRDefault="006E6B7B" w:rsidP="00E520CF"/>
          <w:p w:rsidR="006E6B7B" w:rsidRPr="00500A01" w:rsidRDefault="006E6B7B" w:rsidP="00E520CF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28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6E6B7B" w:rsidRPr="00500A01" w:rsidRDefault="006E6B7B" w:rsidP="006E6B7B">
            <w:r w:rsidRPr="00500A01">
              <w:t>Select the 'Quote Products' tab from the left hand menu</w:t>
            </w:r>
          </w:p>
          <w:p w:rsidR="00D76CC2" w:rsidRPr="00500A01" w:rsidRDefault="006E6B7B" w:rsidP="006E6B7B">
            <w:r w:rsidRPr="00500A01">
              <w:t>Verify ALL Parts added to the Quotation in Click are displayed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Execution Evidence</w:t>
            </w:r>
          </w:p>
        </w:tc>
        <w:tc>
          <w:tcPr>
            <w:tcW w:w="7100" w:type="dxa"/>
          </w:tcPr>
          <w:p w:rsidR="00D76CC2" w:rsidRPr="00500A01" w:rsidRDefault="006E6B7B" w:rsidP="00E520CF">
            <w:r w:rsidRPr="00500A01">
              <w:t>Quote Products appear in CRM Quote</w:t>
            </w:r>
          </w:p>
          <w:p w:rsidR="006E6B7B" w:rsidRPr="00500A01" w:rsidRDefault="006E6B7B" w:rsidP="00E520CF"/>
          <w:p w:rsidR="006E6B7B" w:rsidRPr="00500A01" w:rsidRDefault="00546E06" w:rsidP="00E520CF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4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ID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 xml:space="preserve">Step </w:t>
            </w:r>
            <w:r w:rsidR="00585C1D" w:rsidRPr="00500A01">
              <w:t>29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Description</w:t>
            </w:r>
          </w:p>
        </w:tc>
        <w:tc>
          <w:tcPr>
            <w:tcW w:w="7100" w:type="dxa"/>
          </w:tcPr>
          <w:p w:rsidR="00546E06" w:rsidRPr="00500A01" w:rsidRDefault="00546E06" w:rsidP="00546E06">
            <w:r w:rsidRPr="00500A01">
              <w:t>'Verify the Upgrade Contract is created in CRM</w:t>
            </w:r>
          </w:p>
          <w:p w:rsidR="00546E06" w:rsidRPr="00500A01" w:rsidRDefault="00546E06" w:rsidP="00546E06">
            <w:r w:rsidRPr="00500A01">
              <w:t xml:space="preserve"> </w:t>
            </w:r>
          </w:p>
          <w:p w:rsidR="00546E06" w:rsidRPr="00500A01" w:rsidRDefault="00546E06" w:rsidP="00546E06">
            <w:r w:rsidRPr="00500A01">
              <w:t>Select the 'Contracts' tab from the left hand menu</w:t>
            </w:r>
          </w:p>
          <w:p w:rsidR="00546E06" w:rsidRPr="00500A01" w:rsidRDefault="00546E06" w:rsidP="00546E06">
            <w:r w:rsidRPr="00500A01">
              <w:t xml:space="preserve"> </w:t>
            </w:r>
          </w:p>
          <w:p w:rsidR="00546E06" w:rsidRPr="00500A01" w:rsidRDefault="00546E06" w:rsidP="00546E06">
            <w:r w:rsidRPr="00500A01">
              <w:t>All mandatory fields are populated</w:t>
            </w:r>
          </w:p>
          <w:p w:rsidR="00546E06" w:rsidRPr="00500A01" w:rsidRDefault="00546E06" w:rsidP="00546E06">
            <w:r w:rsidRPr="00500A01">
              <w:t xml:space="preserve"> </w:t>
            </w:r>
          </w:p>
          <w:p w:rsidR="00546E06" w:rsidRPr="00500A01" w:rsidRDefault="00546E06" w:rsidP="00546E06">
            <w:r w:rsidRPr="00500A01">
              <w:t>Contract Type : Upgrade</w:t>
            </w:r>
          </w:p>
          <w:p w:rsidR="00D76CC2" w:rsidRPr="00500A01" w:rsidRDefault="00546E06" w:rsidP="00546E06">
            <w:r w:rsidRPr="00500A01">
              <w:t>Contract group: Gas</w:t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t>Step Execution Evidence</w:t>
            </w:r>
          </w:p>
        </w:tc>
        <w:tc>
          <w:tcPr>
            <w:tcW w:w="7100" w:type="dxa"/>
          </w:tcPr>
          <w:p w:rsidR="00D76CC2" w:rsidRPr="00500A01" w:rsidRDefault="00AE4438" w:rsidP="00E520CF">
            <w:r w:rsidRPr="00500A01">
              <w:t>Upgrade Contract Appears in CRM</w:t>
            </w:r>
          </w:p>
          <w:p w:rsidR="00AE4438" w:rsidRPr="00500A01" w:rsidRDefault="00AE4438" w:rsidP="00E520CF"/>
          <w:p w:rsidR="00AE4438" w:rsidRPr="00500A01" w:rsidRDefault="00AE4438" w:rsidP="00E520CF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4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B7A2A" w:rsidRPr="00500A01" w:rsidRDefault="005B7A2A" w:rsidP="00E520CF"/>
          <w:p w:rsidR="005B7A2A" w:rsidRPr="00500A01" w:rsidRDefault="005B7A2A" w:rsidP="00E520CF">
            <w:r w:rsidRPr="00500A01">
              <w:t>All details of Contract come in CRM</w:t>
            </w:r>
          </w:p>
          <w:p w:rsidR="005B7A2A" w:rsidRPr="00500A01" w:rsidRDefault="005B7A2A" w:rsidP="00E520CF"/>
          <w:p w:rsidR="005B7A2A" w:rsidRPr="00500A01" w:rsidRDefault="005B7A2A" w:rsidP="00E520CF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4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CC2" w:rsidRPr="00500A01" w:rsidTr="00E520CF">
        <w:tc>
          <w:tcPr>
            <w:tcW w:w="3107" w:type="dxa"/>
          </w:tcPr>
          <w:p w:rsidR="00D76CC2" w:rsidRPr="00500A01" w:rsidRDefault="00D76CC2" w:rsidP="00E520CF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D76CC2" w:rsidRPr="00500A01" w:rsidRDefault="00D76CC2" w:rsidP="00E520CF">
            <w:r w:rsidRPr="00500A01">
              <w:t>Passed</w:t>
            </w:r>
          </w:p>
        </w:tc>
      </w:tr>
    </w:tbl>
    <w:p w:rsidR="00D76CC2" w:rsidRPr="00500A01" w:rsidRDefault="00D76CC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ID</w:t>
            </w:r>
          </w:p>
        </w:tc>
        <w:tc>
          <w:tcPr>
            <w:tcW w:w="7100" w:type="dxa"/>
          </w:tcPr>
          <w:p w:rsidR="00651592" w:rsidRPr="00500A01" w:rsidRDefault="00651592" w:rsidP="00651592">
            <w:r w:rsidRPr="00500A01">
              <w:t>Step 30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Description</w:t>
            </w:r>
          </w:p>
        </w:tc>
        <w:tc>
          <w:tcPr>
            <w:tcW w:w="7100" w:type="dxa"/>
          </w:tcPr>
          <w:p w:rsidR="00AE4438" w:rsidRPr="00500A01" w:rsidRDefault="00AE4438" w:rsidP="00AE4438">
            <w:r w:rsidRPr="00500A01">
              <w:t>Verify the Work Orders are created/ updated in CRM</w:t>
            </w:r>
          </w:p>
          <w:p w:rsidR="00651592" w:rsidRPr="00500A01" w:rsidRDefault="00AE4438" w:rsidP="00AE4438">
            <w:r w:rsidRPr="00500A01">
              <w:t>(info came from Clicks Mobile)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Execution Evidence</w:t>
            </w:r>
          </w:p>
        </w:tc>
        <w:tc>
          <w:tcPr>
            <w:tcW w:w="7100" w:type="dxa"/>
          </w:tcPr>
          <w:p w:rsidR="00651592" w:rsidRPr="00500A01" w:rsidRDefault="005B7A2A" w:rsidP="00FB4D5D">
            <w:r w:rsidRPr="00500A01">
              <w:t>Follow On and Part Pick Up Work Order Created in CRM</w:t>
            </w:r>
          </w:p>
          <w:p w:rsidR="005B7A2A" w:rsidRPr="00500A01" w:rsidRDefault="005B7A2A" w:rsidP="00FB4D5D"/>
          <w:p w:rsidR="005B7A2A" w:rsidRPr="00500A01" w:rsidRDefault="005B7A2A" w:rsidP="00FB4D5D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4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ID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 xml:space="preserve">Step </w:t>
            </w:r>
            <w:r w:rsidR="0009348D" w:rsidRPr="00500A01">
              <w:t>31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Description</w:t>
            </w:r>
          </w:p>
        </w:tc>
        <w:tc>
          <w:tcPr>
            <w:tcW w:w="7100" w:type="dxa"/>
          </w:tcPr>
          <w:p w:rsidR="00B239EB" w:rsidRPr="00500A01" w:rsidRDefault="00B239EB" w:rsidP="00B239EB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AX- CSA</w:t>
            </w:r>
            <w:r w:rsidRPr="00500A01">
              <w:rPr>
                <w:rFonts w:cs="Arial"/>
                <w:sz w:val="20"/>
                <w:szCs w:val="20"/>
              </w:rPr>
              <w:br/>
              <w:t>Verify the Quote is updated in AX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Navigate from: Project management and accounting &gt; Projects &gt; All Projects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for Project ID using CRM Contract ID Number</w:t>
            </w:r>
          </w:p>
          <w:p w:rsidR="00651592" w:rsidRPr="00500A01" w:rsidRDefault="00651592" w:rsidP="00FB4D5D"/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Execution Evidence</w:t>
            </w:r>
          </w:p>
        </w:tc>
        <w:tc>
          <w:tcPr>
            <w:tcW w:w="7100" w:type="dxa"/>
          </w:tcPr>
          <w:p w:rsidR="00651592" w:rsidRPr="00500A01" w:rsidRDefault="005540E5" w:rsidP="00FB4D5D">
            <w:r w:rsidRPr="00500A01">
              <w:t>Contract displayed in AX with project stage = in progress</w:t>
            </w:r>
          </w:p>
          <w:p w:rsidR="005540E5" w:rsidRPr="00500A01" w:rsidRDefault="005540E5" w:rsidP="00FB4D5D">
            <w:r w:rsidRPr="00500A01">
              <w:rPr>
                <w:noProof/>
              </w:rPr>
              <w:drawing>
                <wp:inline distT="0" distB="0" distL="0" distR="0">
                  <wp:extent cx="5725160" cy="1548765"/>
                  <wp:effectExtent l="19050" t="0" r="8890" b="0"/>
                  <wp:docPr id="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1548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51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ID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 xml:space="preserve">Step </w:t>
            </w:r>
            <w:r w:rsidR="0009348D" w:rsidRPr="00500A01">
              <w:t>32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Description</w:t>
            </w:r>
          </w:p>
        </w:tc>
        <w:tc>
          <w:tcPr>
            <w:tcW w:w="7100" w:type="dxa"/>
          </w:tcPr>
          <w:p w:rsidR="00EC7026" w:rsidRPr="00500A01" w:rsidRDefault="00EC7026" w:rsidP="00EC7026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Navigate:  Project management and accounting &gt; &lt;Inquiries&gt; &gt; CRM Payment &gt; CRM payment list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by Project Id: (Contract Id)</w:t>
            </w:r>
          </w:p>
          <w:p w:rsidR="00651592" w:rsidRPr="00500A01" w:rsidRDefault="00651592" w:rsidP="00FB4D5D"/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Execution Evidence</w:t>
            </w:r>
          </w:p>
        </w:tc>
        <w:tc>
          <w:tcPr>
            <w:tcW w:w="7100" w:type="dxa"/>
          </w:tcPr>
          <w:p w:rsidR="00651592" w:rsidRPr="00500A01" w:rsidRDefault="00EA300F" w:rsidP="00FB4D5D">
            <w:r w:rsidRPr="00500A01">
              <w:t>2 payment lines are displayed</w:t>
            </w:r>
            <w:r w:rsidRPr="00500A01">
              <w:rPr>
                <w:noProof/>
              </w:rPr>
              <w:drawing>
                <wp:inline distT="0" distB="0" distL="0" distR="0">
                  <wp:extent cx="5718175" cy="737235"/>
                  <wp:effectExtent l="19050" t="0" r="0" b="0"/>
                  <wp:docPr id="4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175" cy="737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ID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 xml:space="preserve">Step </w:t>
            </w:r>
            <w:r w:rsidR="0009348D" w:rsidRPr="00500A01">
              <w:t>33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Description</w:t>
            </w:r>
          </w:p>
        </w:tc>
        <w:tc>
          <w:tcPr>
            <w:tcW w:w="7100" w:type="dxa"/>
          </w:tcPr>
          <w:p w:rsidR="00951710" w:rsidRPr="00500A01" w:rsidRDefault="00951710" w:rsidP="00951710">
            <w:pPr>
              <w:rPr>
                <w:rFonts w:cs="Arial"/>
                <w:sz w:val="18"/>
                <w:szCs w:val="18"/>
              </w:rPr>
            </w:pPr>
            <w:r w:rsidRPr="00500A01">
              <w:rPr>
                <w:rFonts w:cs="Arial"/>
                <w:sz w:val="18"/>
                <w:szCs w:val="18"/>
              </w:rPr>
              <w:t xml:space="preserve">AX - CSA  </w:t>
            </w:r>
            <w:r w:rsidRPr="00500A01">
              <w:rPr>
                <w:rFonts w:cs="Arial"/>
                <w:sz w:val="18"/>
                <w:szCs w:val="18"/>
              </w:rPr>
              <w:br/>
              <w:t xml:space="preserve"> </w:t>
            </w:r>
            <w:r w:rsidRPr="00500A01">
              <w:rPr>
                <w:rFonts w:cs="Arial"/>
                <w:sz w:val="18"/>
                <w:szCs w:val="18"/>
              </w:rPr>
              <w:br/>
              <w:t>Navigate from: Project management and accounting &gt; Projects &gt; All Projects</w:t>
            </w:r>
            <w:r w:rsidRPr="00500A01">
              <w:rPr>
                <w:rFonts w:cs="Arial"/>
                <w:sz w:val="18"/>
                <w:szCs w:val="18"/>
              </w:rPr>
              <w:br/>
              <w:t xml:space="preserve"> </w:t>
            </w:r>
            <w:r w:rsidRPr="00500A01">
              <w:rPr>
                <w:rFonts w:cs="Arial"/>
                <w:sz w:val="18"/>
                <w:szCs w:val="18"/>
              </w:rPr>
              <w:br/>
              <w:t xml:space="preserve">Search for Project ID using CRM Contract ID Number </w:t>
            </w:r>
            <w:r w:rsidRPr="00500A01">
              <w:rPr>
                <w:rFonts w:cs="Arial"/>
                <w:sz w:val="18"/>
                <w:szCs w:val="18"/>
              </w:rPr>
              <w:br/>
              <w:t xml:space="preserve">   </w:t>
            </w:r>
            <w:r w:rsidRPr="00500A01">
              <w:rPr>
                <w:rFonts w:cs="Arial"/>
                <w:sz w:val="18"/>
                <w:szCs w:val="18"/>
              </w:rPr>
              <w:br/>
              <w:t>From the project record, click on  Install/Upgrade Purchases</w:t>
            </w:r>
            <w:r w:rsidRPr="00500A01">
              <w:rPr>
                <w:rFonts w:cs="Arial"/>
                <w:sz w:val="18"/>
                <w:szCs w:val="18"/>
              </w:rPr>
              <w:br/>
              <w:t xml:space="preserve"> </w:t>
            </w:r>
            <w:r w:rsidRPr="00500A01">
              <w:rPr>
                <w:rFonts w:cs="Arial"/>
                <w:sz w:val="18"/>
                <w:szCs w:val="18"/>
              </w:rPr>
              <w:br/>
              <w:t>Deselect Labour line (untick box)</w:t>
            </w:r>
            <w:r w:rsidRPr="00500A01">
              <w:rPr>
                <w:rFonts w:cs="Arial"/>
                <w:sz w:val="18"/>
                <w:szCs w:val="18"/>
              </w:rPr>
              <w:br/>
              <w:t>(The Labour line was already deselected)</w:t>
            </w:r>
            <w:r w:rsidRPr="00500A01">
              <w:rPr>
                <w:rFonts w:cs="Arial"/>
                <w:sz w:val="18"/>
                <w:szCs w:val="18"/>
              </w:rPr>
              <w:br/>
              <w:t xml:space="preserve"> </w:t>
            </w:r>
            <w:r w:rsidRPr="00500A01">
              <w:rPr>
                <w:rFonts w:cs="Arial"/>
                <w:sz w:val="18"/>
                <w:szCs w:val="18"/>
              </w:rPr>
              <w:br/>
              <w:t>Click Process button</w:t>
            </w:r>
            <w:r w:rsidRPr="00500A01">
              <w:rPr>
                <w:rFonts w:cs="Arial"/>
                <w:sz w:val="18"/>
                <w:szCs w:val="18"/>
              </w:rPr>
              <w:br/>
              <w:t xml:space="preserve"> </w:t>
            </w:r>
            <w:r w:rsidRPr="00500A01">
              <w:rPr>
                <w:rFonts w:cs="Arial"/>
                <w:sz w:val="18"/>
                <w:szCs w:val="18"/>
              </w:rPr>
              <w:br/>
              <w:t>Prompt message</w:t>
            </w:r>
            <w:r w:rsidRPr="00500A01">
              <w:rPr>
                <w:rFonts w:cs="Arial"/>
                <w:sz w:val="18"/>
                <w:szCs w:val="18"/>
              </w:rPr>
              <w:br/>
              <w:t xml:space="preserve">'Do you want to proceed?' </w:t>
            </w:r>
            <w:r w:rsidRPr="00500A01">
              <w:rPr>
                <w:rFonts w:cs="Arial"/>
                <w:sz w:val="18"/>
                <w:szCs w:val="18"/>
              </w:rPr>
              <w:br/>
              <w:t>Click OK</w:t>
            </w:r>
            <w:r w:rsidRPr="00500A01">
              <w:rPr>
                <w:rFonts w:cs="Arial"/>
                <w:sz w:val="18"/>
                <w:szCs w:val="18"/>
              </w:rPr>
              <w:br/>
              <w:t xml:space="preserve">   </w:t>
            </w:r>
            <w:r w:rsidRPr="00500A01">
              <w:rPr>
                <w:rFonts w:cs="Arial"/>
                <w:sz w:val="18"/>
                <w:szCs w:val="18"/>
              </w:rPr>
              <w:br/>
              <w:t>Click on the 'Manage' tab on the ribbon bar</w:t>
            </w:r>
            <w:r w:rsidRPr="00500A01">
              <w:rPr>
                <w:rFonts w:cs="Arial"/>
                <w:sz w:val="18"/>
                <w:szCs w:val="18"/>
              </w:rPr>
              <w:br/>
              <w:t xml:space="preserve"> </w:t>
            </w:r>
            <w:r w:rsidRPr="00500A01">
              <w:rPr>
                <w:rFonts w:cs="Arial"/>
                <w:sz w:val="18"/>
                <w:szCs w:val="18"/>
              </w:rPr>
              <w:br/>
              <w:t>Click Item Tasks icon  (to the right of the ribbon bar) and from the drop down menu select Project Purchase requisitions</w:t>
            </w:r>
          </w:p>
          <w:p w:rsidR="00651592" w:rsidRPr="00500A01" w:rsidRDefault="00651592" w:rsidP="00FB4D5D"/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Execution Evidence</w:t>
            </w:r>
          </w:p>
        </w:tc>
        <w:tc>
          <w:tcPr>
            <w:tcW w:w="7100" w:type="dxa"/>
          </w:tcPr>
          <w:p w:rsidR="00651592" w:rsidRPr="00500A01" w:rsidRDefault="00FD5F5F" w:rsidP="00FB4D5D">
            <w:r w:rsidRPr="00500A01">
              <w:t>Purchase requisition record created</w:t>
            </w:r>
          </w:p>
          <w:p w:rsidR="00FD5F5F" w:rsidRPr="00500A01" w:rsidRDefault="00637EA4" w:rsidP="00FB4D5D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404870"/>
                  <wp:effectExtent l="19050" t="0" r="8890" b="0"/>
                  <wp:docPr id="4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404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ID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 xml:space="preserve">Step </w:t>
            </w:r>
            <w:r w:rsidR="0009348D" w:rsidRPr="00500A01">
              <w:t>34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Description</w:t>
            </w:r>
          </w:p>
        </w:tc>
        <w:tc>
          <w:tcPr>
            <w:tcW w:w="7100" w:type="dxa"/>
          </w:tcPr>
          <w:p w:rsidR="00977767" w:rsidRPr="00500A01" w:rsidRDefault="00977767" w:rsidP="00977767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AX:   PR to PO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Delivery date is the last thing it last thing you enter - do not want it going to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Wolsley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Purchase Requisition  tab &gt; Double click on the 'Purchase Requisition' record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the Edit button on the ribbon bar and  update the details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Reason: Critical </w:t>
            </w:r>
            <w:r w:rsidRPr="00500A01">
              <w:rPr>
                <w:rFonts w:cs="Arial"/>
                <w:sz w:val="20"/>
                <w:szCs w:val="20"/>
              </w:rPr>
              <w:br/>
              <w:t>Parts team to follow up requisition reason: Miscellaneous</w:t>
            </w:r>
            <w:r w:rsidRPr="00500A01">
              <w:rPr>
                <w:rFonts w:cs="Arial"/>
                <w:sz w:val="20"/>
                <w:szCs w:val="20"/>
              </w:rPr>
              <w:br/>
              <w:t>Follow in details &lt;&lt; free text &gt;&gt;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the Details button on the Purchase requisition lines panel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Tick the 'Update Reason' checkbox and click OK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 </w:t>
            </w:r>
            <w:r w:rsidRPr="00500A01">
              <w:rPr>
                <w:rFonts w:cs="Arial"/>
                <w:sz w:val="20"/>
                <w:szCs w:val="20"/>
              </w:rPr>
              <w:br/>
              <w:t>Select 'Line details - Close' icon in the ribbon bar</w:t>
            </w:r>
          </w:p>
          <w:p w:rsidR="00651592" w:rsidRPr="00500A01" w:rsidRDefault="00651592" w:rsidP="00FB4D5D"/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651592" w:rsidRPr="00500A01" w:rsidRDefault="00881098" w:rsidP="00FB4D5D">
            <w:r w:rsidRPr="00500A01">
              <w:rPr>
                <w:noProof/>
              </w:rPr>
              <w:drawing>
                <wp:inline distT="0" distB="0" distL="0" distR="0">
                  <wp:extent cx="5725160" cy="3289300"/>
                  <wp:effectExtent l="19050" t="0" r="8890" b="0"/>
                  <wp:docPr id="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8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ID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 xml:space="preserve">Step </w:t>
            </w:r>
            <w:r w:rsidR="0009348D" w:rsidRPr="00500A01">
              <w:t>35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Description</w:t>
            </w:r>
          </w:p>
        </w:tc>
        <w:tc>
          <w:tcPr>
            <w:tcW w:w="7100" w:type="dxa"/>
          </w:tcPr>
          <w:p w:rsidR="00E05136" w:rsidRPr="00500A01" w:rsidRDefault="00E05136" w:rsidP="00E05136">
            <w:r w:rsidRPr="00500A01">
              <w:t>Select a Delivery Date from the 'Delivery Date' calendar</w:t>
            </w:r>
            <w:r w:rsidRPr="00500A01">
              <w:br/>
              <w:t xml:space="preserve"> </w:t>
            </w:r>
            <w:r w:rsidRPr="00500A01">
              <w:br/>
              <w:t>Click Close button</w:t>
            </w:r>
            <w:r w:rsidRPr="00500A01">
              <w:br/>
              <w:t xml:space="preserve"> </w:t>
            </w:r>
            <w:r w:rsidRPr="00500A01">
              <w:br/>
              <w:t xml:space="preserve">Purchase Requisition </w:t>
            </w:r>
            <w:r w:rsidRPr="00500A01">
              <w:br/>
            </w:r>
            <w:proofErr w:type="spellStart"/>
            <w:r w:rsidRPr="00500A01">
              <w:t>BatchJob</w:t>
            </w:r>
            <w:proofErr w:type="spellEnd"/>
            <w:r w:rsidRPr="00500A01">
              <w:t xml:space="preserve"> &lt;&lt; Auto PR Submit to Workflow&gt;&gt; </w:t>
            </w:r>
            <w:r w:rsidRPr="00500A01">
              <w:br/>
              <w:t>Updates PR to  'In Review' status</w:t>
            </w:r>
            <w:r w:rsidRPr="00500A01">
              <w:br/>
              <w:t xml:space="preserve"> </w:t>
            </w:r>
            <w:r w:rsidRPr="00500A01">
              <w:br/>
              <w:t>Batch job  &lt;&lt;Workflow message processing&gt;&gt;</w:t>
            </w:r>
            <w:r w:rsidRPr="00500A01">
              <w:br/>
              <w:t>Updates PR to  Approved' status</w:t>
            </w:r>
            <w:r w:rsidRPr="00500A01">
              <w:br/>
              <w:t xml:space="preserve"> </w:t>
            </w:r>
            <w:r w:rsidRPr="00500A01">
              <w:br/>
              <w:t xml:space="preserve">Navigate to: Procurement and sourcing &gt; All Purchase requisitions &gt; </w:t>
            </w:r>
            <w:r w:rsidRPr="00500A01">
              <w:br/>
              <w:t xml:space="preserve"> </w:t>
            </w:r>
            <w:r w:rsidRPr="00500A01">
              <w:br/>
              <w:t xml:space="preserve">&lt;&lt;Schedule batch job for purchase order generation&gt;&gt;. </w:t>
            </w:r>
            <w:r w:rsidRPr="00500A01">
              <w:br/>
              <w:t xml:space="preserve">Once PR has 'Approved' status, this batch job runs which creates the PO and sets the PR to a 'Closed' status  </w:t>
            </w:r>
            <w:r w:rsidRPr="00500A01">
              <w:br/>
            </w:r>
            <w:r w:rsidRPr="00500A01">
              <w:br/>
              <w:t>Search for PR number</w:t>
            </w:r>
          </w:p>
          <w:p w:rsidR="00651592" w:rsidRPr="00500A01" w:rsidRDefault="00651592" w:rsidP="00FB4D5D"/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Execution Evidence</w:t>
            </w:r>
          </w:p>
        </w:tc>
        <w:tc>
          <w:tcPr>
            <w:tcW w:w="7100" w:type="dxa"/>
          </w:tcPr>
          <w:p w:rsidR="00E05136" w:rsidRPr="00500A01" w:rsidRDefault="00E05136" w:rsidP="00E05136">
            <w:r w:rsidRPr="00500A01">
              <w:t>PR Status updates from Draft &gt; In review &gt; Approved &gt; Closed</w:t>
            </w:r>
          </w:p>
          <w:p w:rsidR="00651592" w:rsidRPr="00500A01" w:rsidRDefault="00E05136" w:rsidP="00FB4D5D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138805"/>
                  <wp:effectExtent l="19050" t="0" r="8890" b="0"/>
                  <wp:docPr id="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138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ID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 xml:space="preserve">Step </w:t>
            </w:r>
            <w:r w:rsidR="0009348D" w:rsidRPr="00500A01">
              <w:t>36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Description</w:t>
            </w:r>
          </w:p>
        </w:tc>
        <w:tc>
          <w:tcPr>
            <w:tcW w:w="7100" w:type="dxa"/>
          </w:tcPr>
          <w:p w:rsidR="00FB4D5D" w:rsidRPr="00500A01" w:rsidRDefault="00FB4D5D" w:rsidP="00FB4D5D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Open the Purchase Requisition record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the Details button on the Purchase requisition lines panel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Expand the Details section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Next to field 'Purchase Order' field will display the PO number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EG &lt;&lt; PO-000999xx&gt;&gt;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Navigate to: Procurement and sourcing &gt; Purchase Orders&gt;  All Purchase Orders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Take the PO number and search for the Purchase Order</w:t>
            </w:r>
          </w:p>
          <w:p w:rsidR="00651592" w:rsidRPr="00500A01" w:rsidRDefault="00651592" w:rsidP="00FB4D5D"/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651592" w:rsidRPr="00500A01" w:rsidRDefault="00FB4D5D" w:rsidP="00FB4D5D">
            <w:r w:rsidRPr="00500A01">
              <w:rPr>
                <w:noProof/>
              </w:rPr>
              <w:drawing>
                <wp:inline distT="0" distB="0" distL="0" distR="0">
                  <wp:extent cx="5724591" cy="2354239"/>
                  <wp:effectExtent l="19050" t="0" r="9459" b="0"/>
                  <wp:docPr id="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23544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4D5D" w:rsidRPr="00500A01" w:rsidRDefault="00FB4D5D" w:rsidP="00FB4D5D">
            <w:r w:rsidRPr="00500A01">
              <w:rPr>
                <w:noProof/>
              </w:rPr>
              <w:drawing>
                <wp:inline distT="0" distB="0" distL="0" distR="0">
                  <wp:extent cx="5724591" cy="2135875"/>
                  <wp:effectExtent l="19050" t="0" r="9459" b="0"/>
                  <wp:docPr id="5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21360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ID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 xml:space="preserve">Step </w:t>
            </w:r>
            <w:r w:rsidR="0009348D" w:rsidRPr="00500A01">
              <w:t>37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Description</w:t>
            </w:r>
          </w:p>
        </w:tc>
        <w:tc>
          <w:tcPr>
            <w:tcW w:w="7100" w:type="dxa"/>
          </w:tcPr>
          <w:p w:rsidR="00B06157" w:rsidRPr="00500A01" w:rsidRDefault="00B06157" w:rsidP="00B06157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Open the PO record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Submit button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'Purchase order workflow' prompt window pop up 'Comment'  field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Submit button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Close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Status of PO updates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Purchase order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'Approval Status' updates from: Draft &gt; In Review &gt; Approved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Batch job &lt;&lt;Confirm purchase order and generate order to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wolseley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&gt;&gt; 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lastRenderedPageBreak/>
              <w:br/>
              <w:t xml:space="preserve">This batch job may lead the PO to require Approval 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Approve the PO  </w:t>
            </w:r>
            <w:r w:rsidR="00254FF7">
              <w:rPr>
                <w:rFonts w:cs="Arial"/>
                <w:sz w:val="20"/>
                <w:szCs w:val="20"/>
              </w:rPr>
              <w:t>(user may have to reassign Appro</w:t>
            </w:r>
            <w:r w:rsidRPr="00500A01">
              <w:rPr>
                <w:rFonts w:cs="Arial"/>
                <w:sz w:val="20"/>
                <w:szCs w:val="20"/>
              </w:rPr>
              <w:t>val to their user id)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&lt;&lt;Workflow message processing&gt;&gt;  batch job updates status from 'In Review' to 'Approved'</w:t>
            </w:r>
          </w:p>
          <w:p w:rsidR="00651592" w:rsidRPr="00500A01" w:rsidRDefault="00651592" w:rsidP="00FB4D5D"/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651592" w:rsidRPr="00500A01" w:rsidRDefault="00B06157" w:rsidP="00FB4D5D">
            <w:r w:rsidRPr="00500A01">
              <w:rPr>
                <w:noProof/>
              </w:rPr>
              <w:drawing>
                <wp:inline distT="0" distB="0" distL="0" distR="0">
                  <wp:extent cx="5731576" cy="1549020"/>
                  <wp:effectExtent l="19050" t="0" r="2474" b="0"/>
                  <wp:docPr id="5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145" cy="15491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6157" w:rsidRPr="00500A01" w:rsidRDefault="00105E72" w:rsidP="00FB4D5D">
            <w:r w:rsidRPr="00500A01">
              <w:rPr>
                <w:noProof/>
              </w:rPr>
              <w:drawing>
                <wp:inline distT="0" distB="0" distL="0" distR="0">
                  <wp:extent cx="5084578" cy="2429302"/>
                  <wp:effectExtent l="19050" t="0" r="1772" b="0"/>
                  <wp:docPr id="5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5718" cy="2429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FC1525" w:rsidRPr="00500A01" w:rsidTr="004E7E12">
        <w:tc>
          <w:tcPr>
            <w:tcW w:w="3107" w:type="dxa"/>
          </w:tcPr>
          <w:p w:rsidR="00FC1525" w:rsidRPr="00500A01" w:rsidRDefault="00FC1525" w:rsidP="004E7E12">
            <w:r w:rsidRPr="00500A01">
              <w:t>Step ID</w:t>
            </w:r>
          </w:p>
        </w:tc>
        <w:tc>
          <w:tcPr>
            <w:tcW w:w="7100" w:type="dxa"/>
          </w:tcPr>
          <w:p w:rsidR="00FC1525" w:rsidRPr="00500A01" w:rsidRDefault="00FC1525" w:rsidP="004E7E12">
            <w:r w:rsidRPr="00500A01">
              <w:t>Step 38</w:t>
            </w:r>
          </w:p>
        </w:tc>
      </w:tr>
      <w:tr w:rsidR="00FC1525" w:rsidRPr="00500A01" w:rsidTr="004E7E12">
        <w:tc>
          <w:tcPr>
            <w:tcW w:w="3107" w:type="dxa"/>
          </w:tcPr>
          <w:p w:rsidR="00FC1525" w:rsidRPr="00500A01" w:rsidRDefault="00FC1525" w:rsidP="004E7E12">
            <w:r w:rsidRPr="00500A01">
              <w:t>Step Description</w:t>
            </w:r>
          </w:p>
        </w:tc>
        <w:tc>
          <w:tcPr>
            <w:tcW w:w="7100" w:type="dxa"/>
          </w:tcPr>
          <w:p w:rsidR="004E7E12" w:rsidRPr="00500A01" w:rsidRDefault="004E7E12" w:rsidP="004E7E12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To commence step the following must be at the specified status</w:t>
            </w:r>
            <w:r w:rsidRPr="00500A01">
              <w:rPr>
                <w:rFonts w:cs="Arial"/>
                <w:sz w:val="20"/>
                <w:szCs w:val="20"/>
              </w:rPr>
              <w:br/>
              <w:t>PR =  Closed</w:t>
            </w:r>
            <w:r w:rsidRPr="00500A01">
              <w:rPr>
                <w:rFonts w:cs="Arial"/>
                <w:sz w:val="20"/>
                <w:szCs w:val="20"/>
              </w:rPr>
              <w:br/>
              <w:t>PO = Confirmed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Navigate to   \\SQLHESCLKANLPRE\AOSBatch\PurchaseOrders\PO\OUT</w:t>
            </w:r>
            <w:r w:rsidRPr="00500A01">
              <w:rPr>
                <w:rFonts w:cs="Arial"/>
                <w:sz w:val="20"/>
                <w:szCs w:val="20"/>
              </w:rPr>
              <w:br/>
              <w:t>(PO has been created)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This job updates status to confirmed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Open the XML in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wordpad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and under the line </w:t>
            </w:r>
            <w:r w:rsidRPr="00500A01">
              <w:rPr>
                <w:rFonts w:cs="Arial"/>
                <w:sz w:val="20"/>
                <w:szCs w:val="20"/>
              </w:rPr>
              <w:br/>
              <w:t>&lt;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BuyersOrderNumber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&gt;PO-00046231&lt;/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BuyersOrderNumber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&gt;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lastRenderedPageBreak/>
              <w:t xml:space="preserve">insert the line </w:t>
            </w:r>
            <w:r w:rsidRPr="00500A01">
              <w:rPr>
                <w:rFonts w:cs="Arial"/>
                <w:sz w:val="20"/>
                <w:szCs w:val="20"/>
              </w:rPr>
              <w:br/>
              <w:t>&lt;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SuppliersOrderReference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&gt;PRE/99969/1&lt;/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SuppliersOrderReference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&gt;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Changing the number (99969) to match the PO number after</w:t>
            </w:r>
            <w:r w:rsidRPr="00500A01">
              <w:rPr>
                <w:rFonts w:cs="Arial"/>
                <w:sz w:val="20"/>
                <w:szCs w:val="20"/>
              </w:rPr>
              <w:br/>
              <w:t>&lt;/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BuyersOrderNumber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&gt;  must be a unique reference number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And place this new file in  </w:t>
            </w:r>
            <w:r w:rsidRPr="00500A01">
              <w:rPr>
                <w:rFonts w:cs="Arial"/>
                <w:sz w:val="20"/>
                <w:szCs w:val="20"/>
              </w:rPr>
              <w:br/>
              <w:t>\\SQLHESCLKANLPRE\AOSBatch\PurchaseOrders\ack\IN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Batch job &lt;&lt;Read Receipt from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wolseley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file&gt;&gt; </w:t>
            </w:r>
            <w:r w:rsidRPr="00500A01">
              <w:rPr>
                <w:rFonts w:cs="Arial"/>
                <w:sz w:val="20"/>
                <w:szCs w:val="20"/>
              </w:rPr>
              <w:br/>
              <w:t>This updates 'Purchase Order sub status'  to 'Confirmed'</w:t>
            </w:r>
          </w:p>
          <w:p w:rsidR="00FC1525" w:rsidRPr="00500A01" w:rsidRDefault="00FC1525" w:rsidP="004E7E12"/>
        </w:tc>
      </w:tr>
      <w:tr w:rsidR="00FC1525" w:rsidRPr="00500A01" w:rsidTr="004E7E12">
        <w:tc>
          <w:tcPr>
            <w:tcW w:w="3107" w:type="dxa"/>
          </w:tcPr>
          <w:p w:rsidR="00FC1525" w:rsidRPr="00500A01" w:rsidRDefault="00FC1525" w:rsidP="004E7E12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FC1525" w:rsidRPr="00500A01" w:rsidRDefault="004E7E12" w:rsidP="004E7E12">
            <w:r w:rsidRPr="00500A01">
              <w:rPr>
                <w:noProof/>
              </w:rPr>
              <w:drawing>
                <wp:inline distT="0" distB="0" distL="0" distR="0">
                  <wp:extent cx="5725160" cy="1187450"/>
                  <wp:effectExtent l="19050" t="0" r="8890" b="0"/>
                  <wp:docPr id="5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1187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7E12" w:rsidRPr="00500A01" w:rsidRDefault="009159D1" w:rsidP="004E7E12">
            <w:r w:rsidRPr="00500A01">
              <w:rPr>
                <w:noProof/>
              </w:rPr>
              <w:drawing>
                <wp:inline distT="0" distB="0" distL="0" distR="0">
                  <wp:extent cx="5724591" cy="2074460"/>
                  <wp:effectExtent l="19050" t="0" r="9459" b="0"/>
                  <wp:docPr id="56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20746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59D1" w:rsidRPr="00500A01" w:rsidRDefault="009159D1" w:rsidP="004E7E12">
            <w:r w:rsidRPr="00500A01">
              <w:rPr>
                <w:noProof/>
              </w:rPr>
              <w:drawing>
                <wp:inline distT="0" distB="0" distL="0" distR="0">
                  <wp:extent cx="5725160" cy="1153160"/>
                  <wp:effectExtent l="19050" t="0" r="8890" b="0"/>
                  <wp:docPr id="5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1153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0B43" w:rsidRPr="00500A01" w:rsidRDefault="00D80B43" w:rsidP="004E7E12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4591" cy="2210938"/>
                  <wp:effectExtent l="19050" t="0" r="9459" b="0"/>
                  <wp:docPr id="5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2211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525" w:rsidRPr="00500A01" w:rsidTr="004E7E12">
        <w:tc>
          <w:tcPr>
            <w:tcW w:w="3107" w:type="dxa"/>
          </w:tcPr>
          <w:p w:rsidR="00FC1525" w:rsidRPr="00500A01" w:rsidRDefault="00FC1525" w:rsidP="004E7E12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FC1525" w:rsidRPr="00500A01" w:rsidRDefault="00FC1525" w:rsidP="004E7E12">
            <w:r w:rsidRPr="00500A01">
              <w:t>Passed</w:t>
            </w:r>
          </w:p>
        </w:tc>
      </w:tr>
    </w:tbl>
    <w:p w:rsidR="00FC1525" w:rsidRPr="00500A01" w:rsidRDefault="00FC1525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FC1525" w:rsidRPr="00500A01" w:rsidTr="004E7E12">
        <w:tc>
          <w:tcPr>
            <w:tcW w:w="3107" w:type="dxa"/>
          </w:tcPr>
          <w:p w:rsidR="00FC1525" w:rsidRPr="00500A01" w:rsidRDefault="00FC1525" w:rsidP="004E7E12">
            <w:r w:rsidRPr="00500A01">
              <w:t>Step ID</w:t>
            </w:r>
          </w:p>
        </w:tc>
        <w:tc>
          <w:tcPr>
            <w:tcW w:w="7100" w:type="dxa"/>
          </w:tcPr>
          <w:p w:rsidR="00FC1525" w:rsidRPr="00500A01" w:rsidRDefault="00FC1525" w:rsidP="004E7E12">
            <w:r w:rsidRPr="00500A01">
              <w:t>Step 39</w:t>
            </w:r>
          </w:p>
        </w:tc>
      </w:tr>
      <w:tr w:rsidR="00FC1525" w:rsidRPr="00500A01" w:rsidTr="004E7E12">
        <w:tc>
          <w:tcPr>
            <w:tcW w:w="3107" w:type="dxa"/>
          </w:tcPr>
          <w:p w:rsidR="00FC1525" w:rsidRPr="00500A01" w:rsidRDefault="00FC1525" w:rsidP="004E7E12">
            <w:r w:rsidRPr="00500A01">
              <w:t>Step Description</w:t>
            </w:r>
          </w:p>
        </w:tc>
        <w:tc>
          <w:tcPr>
            <w:tcW w:w="7100" w:type="dxa"/>
          </w:tcPr>
          <w:p w:rsidR="00F61CC9" w:rsidRPr="00500A01" w:rsidRDefault="00F61CC9" w:rsidP="00F61CC9">
            <w:r w:rsidRPr="00500A01">
              <w:t>'CRM System</w:t>
            </w:r>
          </w:p>
          <w:p w:rsidR="00F61CC9" w:rsidRPr="00500A01" w:rsidRDefault="00F61CC9" w:rsidP="00F61CC9">
            <w:r w:rsidRPr="00500A01">
              <w:t xml:space="preserve"> </w:t>
            </w:r>
          </w:p>
          <w:p w:rsidR="00F61CC9" w:rsidRPr="00500A01" w:rsidRDefault="00F61CC9" w:rsidP="00F61CC9">
            <w:r w:rsidRPr="00500A01">
              <w:t xml:space="preserve">Navigate to Service &gt; Purchase Order </w:t>
            </w:r>
          </w:p>
          <w:p w:rsidR="00F61CC9" w:rsidRPr="00500A01" w:rsidRDefault="00F61CC9" w:rsidP="00F61CC9">
            <w:r w:rsidRPr="00500A01">
              <w:t xml:space="preserve"> </w:t>
            </w:r>
          </w:p>
          <w:p w:rsidR="00F61CC9" w:rsidRPr="00500A01" w:rsidRDefault="00F61CC9" w:rsidP="00F61CC9">
            <w:r w:rsidRPr="00500A01">
              <w:t xml:space="preserve">Sort the PO number for latest one or search by PO number </w:t>
            </w:r>
          </w:p>
          <w:p w:rsidR="00F61CC9" w:rsidRPr="00500A01" w:rsidRDefault="00F61CC9" w:rsidP="00F61CC9">
            <w:r w:rsidRPr="00500A01">
              <w:t xml:space="preserve">  </w:t>
            </w:r>
          </w:p>
          <w:p w:rsidR="00FC1525" w:rsidRPr="00500A01" w:rsidRDefault="00F61CC9" w:rsidP="00F61CC9">
            <w:r w:rsidRPr="00500A01">
              <w:t>Can not fit it until the sta</w:t>
            </w:r>
            <w:r w:rsidR="00264567">
              <w:t>tus has updated to  Open Confir</w:t>
            </w:r>
            <w:r w:rsidRPr="00500A01">
              <w:t>med</w:t>
            </w:r>
          </w:p>
        </w:tc>
      </w:tr>
      <w:tr w:rsidR="00FC1525" w:rsidRPr="00500A01" w:rsidTr="004E7E12">
        <w:tc>
          <w:tcPr>
            <w:tcW w:w="3107" w:type="dxa"/>
          </w:tcPr>
          <w:p w:rsidR="00FC1525" w:rsidRPr="00500A01" w:rsidRDefault="00FC1525" w:rsidP="004E7E12">
            <w:r w:rsidRPr="00500A01">
              <w:t>Step Execution Evidence</w:t>
            </w:r>
          </w:p>
        </w:tc>
        <w:tc>
          <w:tcPr>
            <w:tcW w:w="7100" w:type="dxa"/>
          </w:tcPr>
          <w:p w:rsidR="004F39C8" w:rsidRPr="00500A01" w:rsidRDefault="004F39C8" w:rsidP="004E7E12">
            <w:r w:rsidRPr="00500A01">
              <w:t>Purchase Order Received</w:t>
            </w:r>
          </w:p>
          <w:p w:rsidR="004F39C8" w:rsidRPr="00500A01" w:rsidRDefault="004F39C8" w:rsidP="004E7E12"/>
          <w:p w:rsidR="00FC1525" w:rsidRPr="00500A01" w:rsidRDefault="004F39C8" w:rsidP="004E7E12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FC1525" w:rsidRPr="00500A01" w:rsidTr="004E7E12">
        <w:tc>
          <w:tcPr>
            <w:tcW w:w="3107" w:type="dxa"/>
          </w:tcPr>
          <w:p w:rsidR="00FC1525" w:rsidRPr="00500A01" w:rsidRDefault="00FC1525" w:rsidP="004E7E12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FC1525" w:rsidRPr="00500A01" w:rsidRDefault="00FC1525" w:rsidP="004E7E12">
            <w:r w:rsidRPr="00500A01">
              <w:t>Passed</w:t>
            </w:r>
          </w:p>
        </w:tc>
      </w:tr>
    </w:tbl>
    <w:p w:rsidR="00FC1525" w:rsidRPr="00500A01" w:rsidRDefault="00FC1525" w:rsidP="000376F5"/>
    <w:p w:rsidR="00FC1525" w:rsidRPr="00500A01" w:rsidRDefault="00FC1525" w:rsidP="000376F5"/>
    <w:p w:rsidR="00FC1525" w:rsidRPr="00500A01" w:rsidRDefault="00FC1525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ID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 xml:space="preserve">Step </w:t>
            </w:r>
            <w:r w:rsidR="0009348D" w:rsidRPr="00500A01">
              <w:t>40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Description</w:t>
            </w:r>
          </w:p>
        </w:tc>
        <w:tc>
          <w:tcPr>
            <w:tcW w:w="7100" w:type="dxa"/>
          </w:tcPr>
          <w:p w:rsidR="00975BC4" w:rsidRPr="00500A01" w:rsidRDefault="00975BC4" w:rsidP="00975BC4">
            <w:r w:rsidRPr="00500A01">
              <w:t>'CRM - CSA</w:t>
            </w:r>
          </w:p>
          <w:p w:rsidR="00975BC4" w:rsidRPr="00500A01" w:rsidRDefault="00975BC4" w:rsidP="00975BC4">
            <w:r w:rsidRPr="00500A01">
              <w:t xml:space="preserve"> </w:t>
            </w:r>
          </w:p>
          <w:p w:rsidR="00975BC4" w:rsidRPr="00500A01" w:rsidRDefault="00975BC4" w:rsidP="00975BC4">
            <w:r w:rsidRPr="00500A01">
              <w:t xml:space="preserve">Navigate from Sales: Quotes &gt; Work Orders    </w:t>
            </w:r>
          </w:p>
          <w:p w:rsidR="00975BC4" w:rsidRPr="00500A01" w:rsidRDefault="00975BC4" w:rsidP="00975BC4">
            <w:r w:rsidRPr="00500A01">
              <w:t xml:space="preserve">Status              = Draft  </w:t>
            </w:r>
          </w:p>
          <w:p w:rsidR="00975BC4" w:rsidRPr="00500A01" w:rsidRDefault="00975BC4" w:rsidP="00975BC4">
            <w:r w:rsidRPr="00500A01">
              <w:t xml:space="preserve">Status Reason = Draft  </w:t>
            </w:r>
          </w:p>
          <w:p w:rsidR="00975BC4" w:rsidRPr="00500A01" w:rsidRDefault="00975BC4" w:rsidP="00975BC4">
            <w:r w:rsidRPr="00500A01">
              <w:t>There will be 2 WOs pick the one with Appointment number '2'</w:t>
            </w:r>
          </w:p>
          <w:p w:rsidR="00975BC4" w:rsidRPr="00500A01" w:rsidRDefault="00975BC4" w:rsidP="00975BC4">
            <w:r w:rsidRPr="00500A01">
              <w:t xml:space="preserve"> </w:t>
            </w:r>
          </w:p>
          <w:p w:rsidR="00975BC4" w:rsidRPr="00500A01" w:rsidRDefault="00975BC4" w:rsidP="00975BC4">
            <w:r w:rsidRPr="00500A01">
              <w:t>Open the upgrade Work Order  &lt;&lt; Upgrade WO for Customer Name&gt;&gt;</w:t>
            </w:r>
          </w:p>
          <w:p w:rsidR="00975BC4" w:rsidRPr="00500A01" w:rsidRDefault="00975BC4" w:rsidP="00975BC4">
            <w:r w:rsidRPr="00500A01">
              <w:t xml:space="preserve"> </w:t>
            </w:r>
          </w:p>
          <w:p w:rsidR="00975BC4" w:rsidRPr="00500A01" w:rsidRDefault="00975BC4" w:rsidP="00975BC4">
            <w:r w:rsidRPr="00500A01">
              <w:t xml:space="preserve">'Work Order number' displayed with 'Appointment number 2' </w:t>
            </w:r>
          </w:p>
          <w:p w:rsidR="00975BC4" w:rsidRPr="00500A01" w:rsidRDefault="00975BC4" w:rsidP="00975BC4">
            <w:r w:rsidRPr="00500A01">
              <w:t xml:space="preserve">  </w:t>
            </w:r>
          </w:p>
          <w:p w:rsidR="00975BC4" w:rsidRPr="00500A01" w:rsidRDefault="00975BC4" w:rsidP="00975BC4">
            <w:r w:rsidRPr="00500A01">
              <w:t>Tick box for 'Manual Schedule' field</w:t>
            </w:r>
          </w:p>
          <w:p w:rsidR="00975BC4" w:rsidRPr="00500A01" w:rsidRDefault="00975BC4" w:rsidP="00975BC4">
            <w:r w:rsidRPr="00500A01">
              <w:t xml:space="preserve"> </w:t>
            </w:r>
          </w:p>
          <w:p w:rsidR="00975BC4" w:rsidRPr="00500A01" w:rsidRDefault="00975BC4" w:rsidP="00975BC4">
            <w:r w:rsidRPr="00500A01">
              <w:t>Appointment Booking Date = Select todays date</w:t>
            </w:r>
          </w:p>
          <w:p w:rsidR="00975BC4" w:rsidRPr="00500A01" w:rsidRDefault="00975BC4" w:rsidP="00975BC4">
            <w:r w:rsidRPr="00500A01">
              <w:t xml:space="preserve"> </w:t>
            </w:r>
          </w:p>
          <w:p w:rsidR="00975BC4" w:rsidRPr="00500A01" w:rsidRDefault="00975BC4" w:rsidP="00975BC4">
            <w:r w:rsidRPr="00500A01">
              <w:t xml:space="preserve">From the ribbon bar click Update Work Order Details </w:t>
            </w:r>
          </w:p>
          <w:p w:rsidR="00975BC4" w:rsidRPr="00500A01" w:rsidRDefault="00975BC4" w:rsidP="00975BC4">
            <w:r w:rsidRPr="00500A01">
              <w:t>&gt;&gt;synchronising</w:t>
            </w:r>
          </w:p>
          <w:p w:rsidR="00975BC4" w:rsidRPr="00500A01" w:rsidRDefault="00975BC4" w:rsidP="00975BC4">
            <w:r w:rsidRPr="00500A01">
              <w:t xml:space="preserve"> </w:t>
            </w:r>
          </w:p>
          <w:p w:rsidR="00975BC4" w:rsidRPr="00500A01" w:rsidRDefault="00975BC4" w:rsidP="00975BC4">
            <w:r w:rsidRPr="00500A01">
              <w:t>This will schedule both the WOs</w:t>
            </w:r>
          </w:p>
          <w:p w:rsidR="00651592" w:rsidRPr="00500A01" w:rsidRDefault="00975BC4" w:rsidP="00975BC4">
            <w:r w:rsidRPr="00500A01">
              <w:t>Then click Save and Close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Execution Evidence</w:t>
            </w:r>
          </w:p>
        </w:tc>
        <w:tc>
          <w:tcPr>
            <w:tcW w:w="7100" w:type="dxa"/>
          </w:tcPr>
          <w:p w:rsidR="00651592" w:rsidRPr="00500A01" w:rsidRDefault="00975BC4" w:rsidP="00FB4D5D">
            <w:r w:rsidRPr="00500A01">
              <w:t>Draft WO with Appointment Number 2</w:t>
            </w:r>
          </w:p>
          <w:p w:rsidR="00975BC4" w:rsidRPr="00500A01" w:rsidRDefault="00975BC4" w:rsidP="00FB4D5D"/>
          <w:p w:rsidR="00975BC4" w:rsidRPr="00500A01" w:rsidRDefault="003572B0" w:rsidP="00FB4D5D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5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572B0" w:rsidRPr="00500A01" w:rsidRDefault="003572B0" w:rsidP="00FB4D5D"/>
          <w:p w:rsidR="003572B0" w:rsidRPr="00500A01" w:rsidRDefault="003572B0" w:rsidP="00FB4D5D">
            <w:r w:rsidRPr="00500A01">
              <w:t>Scheduling Draft WO with Appointment Number 2</w:t>
            </w:r>
          </w:p>
          <w:p w:rsidR="003572B0" w:rsidRPr="00500A01" w:rsidRDefault="003572B0" w:rsidP="00FB4D5D"/>
          <w:p w:rsidR="003572B0" w:rsidRPr="00500A01" w:rsidRDefault="00B74038" w:rsidP="00FB4D5D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6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4038" w:rsidRPr="00500A01" w:rsidRDefault="00B74038" w:rsidP="00FB4D5D"/>
          <w:p w:rsidR="00B74038" w:rsidRPr="00500A01" w:rsidRDefault="00B74038" w:rsidP="00FB4D5D">
            <w:r w:rsidRPr="00500A01">
              <w:t>Schedule Work Order with Appointment Number 2</w:t>
            </w:r>
          </w:p>
          <w:p w:rsidR="00B74038" w:rsidRPr="00500A01" w:rsidRDefault="00B74038" w:rsidP="00FB4D5D"/>
          <w:p w:rsidR="00B74038" w:rsidRPr="00500A01" w:rsidRDefault="00B74038" w:rsidP="00FB4D5D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6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4038" w:rsidRPr="00500A01" w:rsidRDefault="00B74038" w:rsidP="00FB4D5D"/>
          <w:p w:rsidR="00B74038" w:rsidRPr="00500A01" w:rsidRDefault="000D77A8" w:rsidP="00FB4D5D">
            <w:r w:rsidRPr="00500A01">
              <w:t>Both Work Order Scheduled</w:t>
            </w:r>
          </w:p>
          <w:p w:rsidR="000D77A8" w:rsidRPr="00500A01" w:rsidRDefault="000D77A8" w:rsidP="00FB4D5D"/>
          <w:p w:rsidR="000D77A8" w:rsidRPr="00500A01" w:rsidRDefault="000D77A8" w:rsidP="00FB4D5D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6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ID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 xml:space="preserve">Step </w:t>
            </w:r>
            <w:r w:rsidR="0009348D" w:rsidRPr="00500A01">
              <w:t>41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Description</w:t>
            </w:r>
          </w:p>
        </w:tc>
        <w:tc>
          <w:tcPr>
            <w:tcW w:w="7100" w:type="dxa"/>
          </w:tcPr>
          <w:p w:rsidR="00427FF4" w:rsidRPr="00500A01" w:rsidRDefault="00427FF4" w:rsidP="00427FF4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Clicks Scheduler system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for Work Order Number created &lt;&lt; Work Order Number &gt;&gt;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or navigate to appointment area</w:t>
            </w:r>
            <w:r w:rsidRPr="00500A01">
              <w:rPr>
                <w:rFonts w:cs="Arial"/>
                <w:sz w:val="20"/>
                <w:szCs w:val="20"/>
              </w:rPr>
              <w:br/>
              <w:t>Example&gt; North East &gt; NE Newcastle &gt; view Task List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Task List</w:t>
            </w:r>
            <w:r w:rsidRPr="00500A01">
              <w:rPr>
                <w:rFonts w:cs="Arial"/>
                <w:sz w:val="20"/>
                <w:szCs w:val="20"/>
              </w:rPr>
              <w:br/>
              <w:t>PPU (Parts Pick Up)</w:t>
            </w:r>
            <w:r w:rsidRPr="00500A01">
              <w:rPr>
                <w:rFonts w:cs="Arial"/>
                <w:sz w:val="20"/>
                <w:szCs w:val="20"/>
              </w:rPr>
              <w:br/>
              <w:t>WO (Upgrade WO)</w:t>
            </w:r>
            <w:r w:rsidRPr="00500A01">
              <w:rPr>
                <w:rFonts w:cs="Arial"/>
                <w:sz w:val="20"/>
                <w:szCs w:val="20"/>
              </w:rPr>
              <w:br/>
              <w:t>The tasks status = Unallocated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Drag and drop the Tasks to an available slot in the Calendar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When violation messages pop up then Click OK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The tasks status = Allocated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RHC in job on Gantt Chart &gt; Update Status &gt;  Dispatched</w:t>
            </w:r>
          </w:p>
          <w:p w:rsidR="00651592" w:rsidRPr="00500A01" w:rsidRDefault="00651592" w:rsidP="00FB4D5D"/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Execution Evidence</w:t>
            </w:r>
          </w:p>
        </w:tc>
        <w:tc>
          <w:tcPr>
            <w:tcW w:w="7100" w:type="dxa"/>
          </w:tcPr>
          <w:p w:rsidR="00651592" w:rsidRPr="00500A01" w:rsidRDefault="00850F2D" w:rsidP="00FB4D5D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0F2D" w:rsidRPr="00500A01" w:rsidRDefault="00850F2D" w:rsidP="00FB4D5D">
            <w:r w:rsidRPr="00500A01">
              <w:t>PPU WO dispatched</w:t>
            </w:r>
          </w:p>
          <w:p w:rsidR="00850F2D" w:rsidRPr="00500A01" w:rsidRDefault="00850F2D" w:rsidP="00FB4D5D"/>
          <w:p w:rsidR="00850F2D" w:rsidRPr="00500A01" w:rsidRDefault="00850F2D" w:rsidP="00FB4D5D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0F2D" w:rsidRPr="00500A01" w:rsidRDefault="00850F2D" w:rsidP="00FB4D5D">
            <w:r w:rsidRPr="00500A01">
              <w:t>Upgrade WO dispatched</w:t>
            </w:r>
          </w:p>
          <w:p w:rsidR="00850F2D" w:rsidRPr="00500A01" w:rsidRDefault="00850F2D" w:rsidP="00FB4D5D"/>
          <w:p w:rsidR="00850F2D" w:rsidRPr="00500A01" w:rsidRDefault="00850F2D" w:rsidP="00FB4D5D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6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0F2D" w:rsidRPr="00500A01" w:rsidRDefault="00850F2D" w:rsidP="00FB4D5D">
            <w:r w:rsidRPr="00500A01">
              <w:t>Work Orders are delivered to Click Mobile</w:t>
            </w:r>
          </w:p>
          <w:p w:rsidR="00850F2D" w:rsidRPr="00500A01" w:rsidRDefault="00850F2D" w:rsidP="00FB4D5D"/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ID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 xml:space="preserve">Step </w:t>
            </w:r>
            <w:r w:rsidR="0009348D" w:rsidRPr="00500A01">
              <w:t>42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Description</w:t>
            </w:r>
          </w:p>
        </w:tc>
        <w:tc>
          <w:tcPr>
            <w:tcW w:w="7100" w:type="dxa"/>
          </w:tcPr>
          <w:p w:rsidR="00935C9F" w:rsidRPr="00500A01" w:rsidRDefault="00935C9F" w:rsidP="00935C9F">
            <w:r w:rsidRPr="00500A01">
              <w:t>CRM</w:t>
            </w:r>
          </w:p>
          <w:p w:rsidR="00935C9F" w:rsidRPr="00500A01" w:rsidRDefault="00935C9F" w:rsidP="00935C9F">
            <w:r w:rsidRPr="00500A01">
              <w:t xml:space="preserve"> </w:t>
            </w:r>
          </w:p>
          <w:p w:rsidR="00651592" w:rsidRPr="00500A01" w:rsidRDefault="00935C9F" w:rsidP="00935C9F">
            <w:r w:rsidRPr="00500A01">
              <w:t>Work Order record.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Execution Evidence</w:t>
            </w:r>
          </w:p>
        </w:tc>
        <w:tc>
          <w:tcPr>
            <w:tcW w:w="7100" w:type="dxa"/>
          </w:tcPr>
          <w:p w:rsidR="00651592" w:rsidRPr="00500A01" w:rsidRDefault="00935C9F" w:rsidP="00FB4D5D">
            <w:r w:rsidRPr="00500A01">
              <w:t>Work Order Status change to Delivered</w:t>
            </w:r>
          </w:p>
          <w:p w:rsidR="00935C9F" w:rsidRPr="00500A01" w:rsidRDefault="00935C9F" w:rsidP="00FB4D5D"/>
          <w:p w:rsidR="00935C9F" w:rsidRPr="00500A01" w:rsidRDefault="00A368B9" w:rsidP="00FB4D5D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ID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 xml:space="preserve">Step </w:t>
            </w:r>
            <w:r w:rsidR="0009348D" w:rsidRPr="00500A01">
              <w:t>43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t>Step Description</w:t>
            </w:r>
          </w:p>
        </w:tc>
        <w:tc>
          <w:tcPr>
            <w:tcW w:w="7100" w:type="dxa"/>
          </w:tcPr>
          <w:p w:rsidR="00ED6544" w:rsidRPr="00500A01" w:rsidRDefault="00ED6544" w:rsidP="00ED6544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Clicks Mobile system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From Schedule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The 2 jobs are in Red as its been delivered to user's machine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(DO NOT TOUCH IF THE JOBS ARE WHITE)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Part job to be processed first (Pick part up)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Click on the WO Details   </w:t>
            </w:r>
            <w:r w:rsidRPr="00500A01">
              <w:rPr>
                <w:rFonts w:cs="Arial"/>
                <w:sz w:val="20"/>
                <w:szCs w:val="20"/>
              </w:rPr>
              <w:br/>
              <w:t>Update Status = Accepted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Job window - Wait for response  - Grey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Click on WO Details</w:t>
            </w:r>
            <w:r w:rsidRPr="00500A01">
              <w:rPr>
                <w:rFonts w:cs="Arial"/>
                <w:sz w:val="20"/>
                <w:szCs w:val="20"/>
              </w:rPr>
              <w:br/>
              <w:t>Update Status = Travelling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Job window - Wait for response - Orange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lastRenderedPageBreak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WO Details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Update Status =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OnSite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Job window - Wait for response  - Green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(There is always a rejected option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incase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customer is not in)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Vulnerable customer details from CRM will be populated here</w:t>
            </w:r>
          </w:p>
          <w:p w:rsidR="00651592" w:rsidRPr="00500A01" w:rsidRDefault="00651592" w:rsidP="00FB4D5D"/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651592" w:rsidRPr="00500A01" w:rsidRDefault="00ED6544" w:rsidP="00FB4D5D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D6544" w:rsidRPr="00500A01" w:rsidRDefault="00ED6544" w:rsidP="00FB4D5D">
            <w:r w:rsidRPr="00500A01">
              <w:t>PPU WO Accepted</w:t>
            </w:r>
          </w:p>
          <w:p w:rsidR="00ED6544" w:rsidRPr="00500A01" w:rsidRDefault="00ED6544" w:rsidP="00FB4D5D"/>
          <w:p w:rsidR="00ED6544" w:rsidRPr="00500A01" w:rsidRDefault="00ED6544" w:rsidP="00FB4D5D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6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D6544" w:rsidRPr="00500A01" w:rsidRDefault="00ED6544" w:rsidP="00FB4D5D">
            <w:r w:rsidRPr="00500A01">
              <w:t>PPU WO Travelling</w:t>
            </w:r>
          </w:p>
          <w:p w:rsidR="00ED6544" w:rsidRPr="00500A01" w:rsidRDefault="00ED6544" w:rsidP="00FB4D5D"/>
          <w:p w:rsidR="00ED6544" w:rsidRPr="00500A01" w:rsidRDefault="00ED6544" w:rsidP="00FB4D5D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6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D6544" w:rsidRPr="00500A01" w:rsidRDefault="00ED6544" w:rsidP="00FB4D5D">
            <w:r w:rsidRPr="00500A01">
              <w:t>PPU WO On-site</w:t>
            </w:r>
          </w:p>
        </w:tc>
      </w:tr>
      <w:tr w:rsidR="00651592" w:rsidRPr="00500A01" w:rsidTr="00FB4D5D">
        <w:tc>
          <w:tcPr>
            <w:tcW w:w="3107" w:type="dxa"/>
          </w:tcPr>
          <w:p w:rsidR="00651592" w:rsidRPr="00500A01" w:rsidRDefault="00651592" w:rsidP="00FB4D5D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651592" w:rsidRPr="00500A01" w:rsidRDefault="00651592" w:rsidP="00FB4D5D">
            <w:r w:rsidRPr="00500A01">
              <w:t>Passed</w:t>
            </w:r>
          </w:p>
        </w:tc>
      </w:tr>
    </w:tbl>
    <w:p w:rsidR="00651592" w:rsidRPr="00500A01" w:rsidRDefault="00651592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ID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Step 44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lastRenderedPageBreak/>
              <w:t>Step Description</w:t>
            </w:r>
          </w:p>
        </w:tc>
        <w:tc>
          <w:tcPr>
            <w:tcW w:w="7100" w:type="dxa"/>
          </w:tcPr>
          <w:p w:rsidR="00DE1F18" w:rsidRPr="00500A01" w:rsidRDefault="00DE1F18" w:rsidP="00DE1F1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Click tab Site Hazard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HIT = Yes</w:t>
            </w:r>
            <w:r w:rsidRPr="00500A01">
              <w:rPr>
                <w:rFonts w:cs="Arial"/>
                <w:sz w:val="20"/>
                <w:szCs w:val="20"/>
              </w:rPr>
              <w:br/>
              <w:t>Hazard Identified = No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Parts tab is now visible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Click on Parts  tab </w:t>
            </w:r>
            <w:r w:rsidRPr="00500A01">
              <w:rPr>
                <w:rFonts w:cs="Arial"/>
                <w:sz w:val="20"/>
                <w:szCs w:val="20"/>
              </w:rPr>
              <w:br/>
              <w:t>Double click on  Parts line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Click Yes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WO Details tab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Update Status  = Completed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</w:p>
          <w:p w:rsidR="000C1218" w:rsidRPr="00500A01" w:rsidRDefault="000C1218" w:rsidP="002945D0"/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Execution Evidence</w:t>
            </w:r>
          </w:p>
        </w:tc>
        <w:tc>
          <w:tcPr>
            <w:tcW w:w="7100" w:type="dxa"/>
          </w:tcPr>
          <w:p w:rsidR="000C1218" w:rsidRPr="00500A01" w:rsidRDefault="00DE1F18" w:rsidP="002945D0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7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1F18" w:rsidRPr="00500A01" w:rsidRDefault="00DE1F18" w:rsidP="002945D0">
            <w:r w:rsidRPr="00500A01">
              <w:t>Site Hazards completed</w:t>
            </w:r>
          </w:p>
          <w:p w:rsidR="00DE1F18" w:rsidRPr="00500A01" w:rsidRDefault="00DE1F18" w:rsidP="002945D0"/>
          <w:p w:rsidR="00DE1F18" w:rsidRPr="00500A01" w:rsidRDefault="00DE1F18" w:rsidP="002945D0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7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39A5" w:rsidRPr="00500A01" w:rsidRDefault="005A39A5" w:rsidP="002945D0">
            <w:r w:rsidRPr="00500A01">
              <w:t>Part line updated</w:t>
            </w:r>
          </w:p>
          <w:p w:rsidR="005A39A5" w:rsidRPr="00500A01" w:rsidRDefault="005A39A5" w:rsidP="002945D0"/>
          <w:p w:rsidR="005A39A5" w:rsidRPr="00500A01" w:rsidRDefault="005A39A5" w:rsidP="002945D0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7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39A5" w:rsidRPr="00500A01" w:rsidRDefault="005A39A5" w:rsidP="002945D0">
            <w:r w:rsidRPr="00500A01">
              <w:t>PPU WO completed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Passed</w:t>
            </w:r>
          </w:p>
        </w:tc>
      </w:tr>
    </w:tbl>
    <w:p w:rsidR="000C1218" w:rsidRPr="00500A01" w:rsidRDefault="000C121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ID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Step 45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lastRenderedPageBreak/>
              <w:t>Step Description</w:t>
            </w:r>
          </w:p>
        </w:tc>
        <w:tc>
          <w:tcPr>
            <w:tcW w:w="7100" w:type="dxa"/>
          </w:tcPr>
          <w:p w:rsidR="009D6ED0" w:rsidRPr="00500A01" w:rsidRDefault="009D6ED0" w:rsidP="009D6ED0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Fitted job to be processed second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Open job 2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Click on the WO Details   </w:t>
            </w:r>
            <w:r w:rsidRPr="00500A01">
              <w:rPr>
                <w:rFonts w:cs="Arial"/>
                <w:sz w:val="20"/>
                <w:szCs w:val="20"/>
              </w:rPr>
              <w:br/>
              <w:t>Update Status = Accepted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Job window - Wait for response - Grey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Click on WO Details</w:t>
            </w:r>
            <w:r w:rsidRPr="00500A01">
              <w:rPr>
                <w:rFonts w:cs="Arial"/>
                <w:sz w:val="20"/>
                <w:szCs w:val="20"/>
              </w:rPr>
              <w:br/>
              <w:t>Update Status = Travelling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Job window - Wait for response - Orange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WO Details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Update Status =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OnSite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Job window - Wait for response  - Green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(There is always a rejected option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incase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customer is not in)</w:t>
            </w:r>
          </w:p>
          <w:p w:rsidR="000C1218" w:rsidRPr="00500A01" w:rsidRDefault="000C1218" w:rsidP="002945D0"/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Execution Evidence</w:t>
            </w:r>
          </w:p>
        </w:tc>
        <w:tc>
          <w:tcPr>
            <w:tcW w:w="7100" w:type="dxa"/>
          </w:tcPr>
          <w:p w:rsidR="000C1218" w:rsidRPr="00500A01" w:rsidRDefault="009D6ED0" w:rsidP="002945D0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7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6ED0" w:rsidRPr="00500A01" w:rsidRDefault="009D6ED0" w:rsidP="002945D0">
            <w:r w:rsidRPr="00500A01">
              <w:t>Upgrade WO Accepted</w:t>
            </w:r>
          </w:p>
          <w:p w:rsidR="009D6ED0" w:rsidRPr="00500A01" w:rsidRDefault="009D6ED0" w:rsidP="002945D0"/>
          <w:p w:rsidR="009D6ED0" w:rsidRPr="00500A01" w:rsidRDefault="009D6ED0" w:rsidP="002945D0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7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6ED0" w:rsidRPr="00500A01" w:rsidRDefault="009D6ED0" w:rsidP="002945D0">
            <w:r w:rsidRPr="00500A01">
              <w:t>Upgrade WO Travelling</w:t>
            </w:r>
          </w:p>
          <w:p w:rsidR="009D6ED0" w:rsidRPr="00500A01" w:rsidRDefault="009D6ED0" w:rsidP="002945D0"/>
          <w:p w:rsidR="009D6ED0" w:rsidRPr="00500A01" w:rsidRDefault="009D6ED0" w:rsidP="002945D0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7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6ED0" w:rsidRPr="00500A01" w:rsidRDefault="009D6ED0" w:rsidP="002945D0">
            <w:r w:rsidRPr="00500A01">
              <w:t>Upgrade WO On-site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Passed</w:t>
            </w:r>
          </w:p>
        </w:tc>
      </w:tr>
    </w:tbl>
    <w:p w:rsidR="000C1218" w:rsidRPr="00500A01" w:rsidRDefault="000C121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ID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Step 46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lastRenderedPageBreak/>
              <w:t>Step Description</w:t>
            </w:r>
          </w:p>
        </w:tc>
        <w:tc>
          <w:tcPr>
            <w:tcW w:w="7100" w:type="dxa"/>
          </w:tcPr>
          <w:p w:rsidR="00BB40FA" w:rsidRPr="00500A01" w:rsidRDefault="00BB40FA" w:rsidP="00BB40FA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Populate the following tabs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Site Hazard</w:t>
            </w:r>
            <w:r w:rsidRPr="00500A01">
              <w:rPr>
                <w:rFonts w:cs="Arial"/>
                <w:sz w:val="20"/>
                <w:szCs w:val="20"/>
              </w:rPr>
              <w:br/>
              <w:t>HIT = Yes</w:t>
            </w:r>
            <w:r w:rsidRPr="00500A01">
              <w:rPr>
                <w:rFonts w:cs="Arial"/>
                <w:sz w:val="20"/>
                <w:szCs w:val="20"/>
              </w:rPr>
              <w:br/>
              <w:t>Hazard Id's = No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Gas Safety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Earth loop impendence  test   = &lt; 1ohm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Parts tab </w:t>
            </w:r>
            <w:r w:rsidRPr="00500A01">
              <w:rPr>
                <w:rFonts w:cs="Arial"/>
                <w:sz w:val="20"/>
                <w:szCs w:val="20"/>
              </w:rPr>
              <w:br/>
              <w:t>Double click on Parts line</w:t>
            </w:r>
            <w:r w:rsidRPr="00500A01">
              <w:rPr>
                <w:rFonts w:cs="Arial"/>
                <w:sz w:val="20"/>
                <w:szCs w:val="20"/>
              </w:rPr>
              <w:br/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Qty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Fitted  =   1  options dependant on the test  - this must match the QTY Delivered figure</w:t>
            </w:r>
            <w:r w:rsidRPr="00500A01">
              <w:rPr>
                <w:rFonts w:cs="Arial"/>
                <w:sz w:val="20"/>
                <w:szCs w:val="20"/>
              </w:rPr>
              <w:br/>
              <w:t>Reason field  disappears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</w:p>
          <w:p w:rsidR="000C1218" w:rsidRPr="00500A01" w:rsidRDefault="000C1218" w:rsidP="002945D0"/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Execution Evidence</w:t>
            </w:r>
          </w:p>
        </w:tc>
        <w:tc>
          <w:tcPr>
            <w:tcW w:w="7100" w:type="dxa"/>
          </w:tcPr>
          <w:p w:rsidR="000C1218" w:rsidRPr="00500A01" w:rsidRDefault="00BB40FA" w:rsidP="002945D0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7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40FA" w:rsidRPr="00500A01" w:rsidRDefault="00BB40FA" w:rsidP="002945D0">
            <w:r w:rsidRPr="00500A01">
              <w:t>Site Hazard completed</w:t>
            </w:r>
          </w:p>
          <w:p w:rsidR="00BB40FA" w:rsidRPr="00500A01" w:rsidRDefault="00BB40FA" w:rsidP="002945D0"/>
          <w:p w:rsidR="00BB40FA" w:rsidRPr="00500A01" w:rsidRDefault="00BB40FA" w:rsidP="002945D0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5160" cy="3220720"/>
                  <wp:effectExtent l="19050" t="0" r="8890" b="0"/>
                  <wp:docPr id="7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04A2" w:rsidRPr="00500A01" w:rsidRDefault="00BB40FA" w:rsidP="002945D0">
            <w:r w:rsidRPr="00500A01">
              <w:t>Gas Safety Completed</w:t>
            </w:r>
          </w:p>
          <w:p w:rsidR="00BB40FA" w:rsidRPr="00500A01" w:rsidRDefault="00BB40FA" w:rsidP="002945D0"/>
          <w:p w:rsidR="00BB40FA" w:rsidRPr="00500A01" w:rsidRDefault="00BB40FA" w:rsidP="002945D0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78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40FA" w:rsidRPr="00500A01" w:rsidRDefault="00BB40FA" w:rsidP="002945D0">
            <w:r w:rsidRPr="00500A01">
              <w:t>Part Fit confirmed</w:t>
            </w:r>
          </w:p>
          <w:p w:rsidR="00BB40FA" w:rsidRPr="00500A01" w:rsidRDefault="00BB40FA" w:rsidP="002945D0"/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Passed</w:t>
            </w:r>
          </w:p>
        </w:tc>
      </w:tr>
    </w:tbl>
    <w:p w:rsidR="000C1218" w:rsidRPr="00500A01" w:rsidRDefault="000C121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lastRenderedPageBreak/>
              <w:t>Step ID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Step 47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Description</w:t>
            </w:r>
          </w:p>
        </w:tc>
        <w:tc>
          <w:tcPr>
            <w:tcW w:w="7100" w:type="dxa"/>
          </w:tcPr>
          <w:p w:rsidR="001104A2" w:rsidRPr="00500A01" w:rsidRDefault="001104A2" w:rsidP="001104A2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Work Report</w:t>
            </w:r>
            <w:r w:rsidRPr="00500A01">
              <w:rPr>
                <w:rFonts w:cs="Arial"/>
                <w:sz w:val="20"/>
                <w:szCs w:val="20"/>
              </w:rPr>
              <w:br/>
              <w:t>Tick box for 'Begin Customer Review' stage</w:t>
            </w:r>
            <w:r w:rsidRPr="00500A01">
              <w:rPr>
                <w:rFonts w:cs="Arial"/>
                <w:sz w:val="20"/>
                <w:szCs w:val="20"/>
              </w:rPr>
              <w:br/>
              <w:t>Status = Completed</w:t>
            </w:r>
            <w:r w:rsidRPr="00500A01">
              <w:rPr>
                <w:rFonts w:cs="Arial"/>
                <w:sz w:val="20"/>
                <w:szCs w:val="20"/>
              </w:rPr>
              <w:br/>
              <w:t>Completion Reason = &lt;&lt; Job completed (Maintenance job)&gt;&gt;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Action Taken  = Any text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Fault rectified    = Yes             Have you recommended new Installation = No</w:t>
            </w:r>
            <w:r w:rsidRPr="00500A01">
              <w:rPr>
                <w:rFonts w:cs="Arial"/>
                <w:sz w:val="20"/>
                <w:szCs w:val="20"/>
              </w:rPr>
              <w:br/>
              <w:t>CH Operational   = Yes            Have you Arranged a Sales Appointment = No</w:t>
            </w:r>
            <w:r w:rsidRPr="00500A01">
              <w:rPr>
                <w:rFonts w:cs="Arial"/>
                <w:sz w:val="20"/>
                <w:szCs w:val="20"/>
              </w:rPr>
              <w:br/>
              <w:t>HW Operational  = Yes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Registration Required = N/A      Upgrade Work Completed?= Yes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Click OK  - wait for a response - connected  go back to the same job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Close Out tab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Quick review of documentation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- scroll through document  to check content (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freeformat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text from above populated)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Enter signature in Customer Signature box</w:t>
            </w:r>
            <w:r w:rsidRPr="00500A01">
              <w:rPr>
                <w:rFonts w:cs="Arial"/>
                <w:sz w:val="20"/>
                <w:szCs w:val="20"/>
              </w:rPr>
              <w:br/>
              <w:t>Click Tick box (within the box)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Apply Signature = Yes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</w:p>
          <w:p w:rsidR="000C1218" w:rsidRPr="00500A01" w:rsidRDefault="000C1218" w:rsidP="002945D0"/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Execution Evidence</w:t>
            </w:r>
          </w:p>
        </w:tc>
        <w:tc>
          <w:tcPr>
            <w:tcW w:w="7100" w:type="dxa"/>
          </w:tcPr>
          <w:p w:rsidR="000C1218" w:rsidRPr="00500A01" w:rsidRDefault="001104A2" w:rsidP="002945D0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79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04A2" w:rsidRPr="00500A01" w:rsidRDefault="001104A2" w:rsidP="002945D0">
            <w:r w:rsidRPr="00500A01">
              <w:lastRenderedPageBreak/>
              <w:t>Work Report done</w:t>
            </w:r>
          </w:p>
          <w:p w:rsidR="001104A2" w:rsidRPr="00500A01" w:rsidRDefault="001104A2" w:rsidP="002945D0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8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04A2" w:rsidRPr="00500A01" w:rsidRDefault="001104A2" w:rsidP="002945D0">
            <w:r w:rsidRPr="00500A01">
              <w:t>Signature captured</w:t>
            </w:r>
          </w:p>
          <w:p w:rsidR="00453C27" w:rsidRPr="00500A01" w:rsidRDefault="00453C27" w:rsidP="002945D0"/>
          <w:p w:rsidR="00453C27" w:rsidRPr="00500A01" w:rsidRDefault="00453C27" w:rsidP="002945D0">
            <w:r w:rsidRPr="00500A01">
              <w:rPr>
                <w:noProof/>
              </w:rPr>
              <w:drawing>
                <wp:inline distT="0" distB="0" distL="0" distR="0">
                  <wp:extent cx="5725160" cy="3220720"/>
                  <wp:effectExtent l="19050" t="0" r="8890" b="0"/>
                  <wp:docPr id="81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3C27" w:rsidRPr="00500A01" w:rsidRDefault="00453C27" w:rsidP="002945D0">
            <w:r w:rsidRPr="00500A01">
              <w:t>Upgrade WO completed</w:t>
            </w:r>
          </w:p>
          <w:p w:rsidR="00453C27" w:rsidRPr="00500A01" w:rsidRDefault="00453C27" w:rsidP="002945D0"/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Passed</w:t>
            </w:r>
          </w:p>
        </w:tc>
      </w:tr>
    </w:tbl>
    <w:p w:rsidR="000C1218" w:rsidRPr="00500A01" w:rsidRDefault="000C121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lastRenderedPageBreak/>
              <w:t>Step ID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Step 48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Description</w:t>
            </w:r>
          </w:p>
        </w:tc>
        <w:tc>
          <w:tcPr>
            <w:tcW w:w="7100" w:type="dxa"/>
          </w:tcPr>
          <w:p w:rsidR="005B7630" w:rsidRPr="00500A01" w:rsidRDefault="005B7630" w:rsidP="005B7630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Pre requisite - AX</w:t>
            </w:r>
            <w:r w:rsidRPr="00500A01">
              <w:rPr>
                <w:rFonts w:cs="Arial"/>
                <w:sz w:val="20"/>
                <w:szCs w:val="20"/>
              </w:rPr>
              <w:br/>
              <w:t>PO status = Received (Invoice can now be processed)</w:t>
            </w:r>
            <w:r w:rsidRPr="00500A01">
              <w:rPr>
                <w:rFonts w:cs="Arial"/>
                <w:sz w:val="20"/>
                <w:szCs w:val="20"/>
              </w:rPr>
              <w:br/>
              <w:t>How To</w:t>
            </w:r>
            <w:r w:rsidRPr="00500A01">
              <w:rPr>
                <w:rFonts w:cs="Arial"/>
                <w:sz w:val="20"/>
                <w:szCs w:val="20"/>
              </w:rPr>
              <w:br/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To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allocate ID for Site and Warehouse </w:t>
            </w:r>
          </w:p>
          <w:p w:rsidR="005B7630" w:rsidRPr="00500A01" w:rsidRDefault="005B7630" w:rsidP="005B7630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Navigate: Service Management &gt; (Common)  &gt; Service orders &gt; Service orders </w:t>
            </w:r>
            <w:r w:rsidRPr="00500A01">
              <w:rPr>
                <w:rFonts w:cs="Arial"/>
                <w:sz w:val="20"/>
                <w:szCs w:val="20"/>
              </w:rPr>
              <w:br/>
              <w:t>Search by Project Id and open the Service Order record (visit 2)</w:t>
            </w:r>
            <w:r w:rsidRPr="00500A01">
              <w:rPr>
                <w:rFonts w:cs="Arial"/>
                <w:sz w:val="20"/>
                <w:szCs w:val="20"/>
              </w:rPr>
              <w:br/>
              <w:t>Click on Dimension Display icon (in Lines section)</w:t>
            </w:r>
            <w:r w:rsidRPr="00500A01">
              <w:rPr>
                <w:rFonts w:cs="Arial"/>
                <w:sz w:val="20"/>
                <w:szCs w:val="20"/>
              </w:rPr>
              <w:br/>
              <w:t>Tick the boxes 'Site' and 'Warehouse' and 'Save setup'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  <w:t>Item received or not</w:t>
            </w:r>
            <w:r w:rsidRPr="00500A01">
              <w:rPr>
                <w:rFonts w:cs="Arial"/>
                <w:sz w:val="20"/>
                <w:szCs w:val="20"/>
              </w:rPr>
              <w:br/>
              <w:t>From Service Order page, 'Service order service' tab</w:t>
            </w:r>
            <w:r w:rsidRPr="00500A01">
              <w:rPr>
                <w:rFonts w:cs="Arial"/>
                <w:sz w:val="20"/>
                <w:szCs w:val="20"/>
              </w:rPr>
              <w:br/>
              <w:t>Highlight 'Materials' record</w:t>
            </w:r>
            <w:r w:rsidRPr="00500A01">
              <w:rPr>
                <w:rFonts w:cs="Arial"/>
                <w:sz w:val="20"/>
                <w:szCs w:val="20"/>
              </w:rPr>
              <w:br/>
              <w:t>Click on 'On-hand stock' icon  (in Lines section)</w:t>
            </w:r>
            <w:r w:rsidRPr="00500A01">
              <w:rPr>
                <w:rFonts w:cs="Arial"/>
                <w:sz w:val="20"/>
                <w:szCs w:val="20"/>
              </w:rPr>
              <w:br/>
              <w:t>There should be a 'Physical stock' number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To allocate ID for Site and Warehouse </w:t>
            </w:r>
          </w:p>
          <w:p w:rsidR="005B7630" w:rsidRPr="00500A01" w:rsidRDefault="005B7630" w:rsidP="005B7630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(must be action at both places)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Dimension Display icon (in Lines section)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Tick the boxes 'Site' and 'Warehouse'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</w:p>
          <w:p w:rsidR="000C1218" w:rsidRPr="00500A01" w:rsidRDefault="000C1218" w:rsidP="002945D0"/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Execution Evidence</w:t>
            </w:r>
          </w:p>
        </w:tc>
        <w:tc>
          <w:tcPr>
            <w:tcW w:w="7100" w:type="dxa"/>
          </w:tcPr>
          <w:p w:rsidR="000C1218" w:rsidRPr="00500A01" w:rsidRDefault="005B7630" w:rsidP="002945D0">
            <w:r w:rsidRPr="00500A01">
              <w:rPr>
                <w:noProof/>
              </w:rPr>
              <w:drawing>
                <wp:inline distT="0" distB="0" distL="0" distR="0">
                  <wp:extent cx="5725160" cy="2313305"/>
                  <wp:effectExtent l="19050" t="0" r="8890" b="0"/>
                  <wp:docPr id="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2313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Status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Passed</w:t>
            </w:r>
          </w:p>
        </w:tc>
      </w:tr>
    </w:tbl>
    <w:p w:rsidR="000C1218" w:rsidRPr="00500A01" w:rsidRDefault="000C121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ID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Step 49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Description</w:t>
            </w:r>
          </w:p>
        </w:tc>
        <w:tc>
          <w:tcPr>
            <w:tcW w:w="7100" w:type="dxa"/>
          </w:tcPr>
          <w:p w:rsidR="00D84AC0" w:rsidRPr="00500A01" w:rsidRDefault="00D84AC0" w:rsidP="00D84AC0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Navigate: Project Management and Accounting &gt; Common &gt; All projects&gt; Projects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Search by Project ID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CNR-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</w:t>
            </w:r>
            <w:proofErr w:type="spellEnd"/>
          </w:p>
          <w:p w:rsidR="000C1218" w:rsidRPr="00500A01" w:rsidRDefault="000C1218" w:rsidP="002945D0"/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D84AC0" w:rsidRPr="00500A01" w:rsidRDefault="00D84AC0" w:rsidP="00D84AC0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Project stage = To be Invoiced</w:t>
            </w:r>
          </w:p>
          <w:p w:rsidR="000C1218" w:rsidRPr="00500A01" w:rsidRDefault="00D84AC0" w:rsidP="002945D0">
            <w:r w:rsidRPr="00500A01">
              <w:rPr>
                <w:noProof/>
              </w:rPr>
              <w:drawing>
                <wp:inline distT="0" distB="0" distL="0" distR="0">
                  <wp:extent cx="5725160" cy="1466850"/>
                  <wp:effectExtent l="19050" t="0" r="8890" b="0"/>
                  <wp:docPr id="8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1466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Status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Passed</w:t>
            </w:r>
          </w:p>
        </w:tc>
      </w:tr>
    </w:tbl>
    <w:p w:rsidR="000C1218" w:rsidRPr="00500A01" w:rsidRDefault="000C121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ID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Step 50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Description</w:t>
            </w:r>
          </w:p>
        </w:tc>
        <w:tc>
          <w:tcPr>
            <w:tcW w:w="7100" w:type="dxa"/>
          </w:tcPr>
          <w:p w:rsidR="000B5AA1" w:rsidRPr="00500A01" w:rsidRDefault="000B5AA1" w:rsidP="000B5AA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Navigate: Service Management &gt; Common &gt; Service orders &gt; Service orders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by Project ID CNR-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br/>
              <w:t>The Work Order is concatenated with the 'Appointment' Number</w:t>
            </w:r>
          </w:p>
          <w:p w:rsidR="000C1218" w:rsidRPr="00500A01" w:rsidRDefault="000C1218" w:rsidP="002945D0"/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Execution Evidence</w:t>
            </w:r>
          </w:p>
        </w:tc>
        <w:tc>
          <w:tcPr>
            <w:tcW w:w="7100" w:type="dxa"/>
          </w:tcPr>
          <w:p w:rsidR="000C1218" w:rsidRPr="00500A01" w:rsidRDefault="007B4072" w:rsidP="002945D0">
            <w:r w:rsidRPr="00500A01">
              <w:rPr>
                <w:noProof/>
              </w:rPr>
              <w:drawing>
                <wp:inline distT="0" distB="0" distL="0" distR="0">
                  <wp:extent cx="5725160" cy="1426210"/>
                  <wp:effectExtent l="19050" t="0" r="8890" b="0"/>
                  <wp:docPr id="8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1426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Status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Passed</w:t>
            </w:r>
          </w:p>
        </w:tc>
      </w:tr>
    </w:tbl>
    <w:p w:rsidR="000C1218" w:rsidRPr="00500A01" w:rsidRDefault="000C121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51"/>
      </w:tblGrid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ID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Step 51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Description</w:t>
            </w:r>
          </w:p>
        </w:tc>
        <w:tc>
          <w:tcPr>
            <w:tcW w:w="7100" w:type="dxa"/>
          </w:tcPr>
          <w:p w:rsidR="00203D3A" w:rsidRPr="00500A01" w:rsidRDefault="00203D3A" w:rsidP="00203D3A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Open the Work Order record (2) (Upgrade Chargeable)</w:t>
            </w:r>
          </w:p>
          <w:p w:rsidR="000C1218" w:rsidRPr="00500A01" w:rsidRDefault="000C1218" w:rsidP="002945D0"/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0C1218" w:rsidRPr="00500A01" w:rsidRDefault="0062408D" w:rsidP="002945D0">
            <w:r w:rsidRPr="00500A01">
              <w:rPr>
                <w:noProof/>
              </w:rPr>
              <w:drawing>
                <wp:inline distT="0" distB="0" distL="0" distR="0">
                  <wp:extent cx="5718175" cy="2517775"/>
                  <wp:effectExtent l="19050" t="0" r="0" b="0"/>
                  <wp:docPr id="8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17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Status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Passed</w:t>
            </w:r>
          </w:p>
        </w:tc>
      </w:tr>
    </w:tbl>
    <w:p w:rsidR="000C1218" w:rsidRPr="00500A01" w:rsidRDefault="000C121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51"/>
      </w:tblGrid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ID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Step 52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Description</w:t>
            </w:r>
          </w:p>
        </w:tc>
        <w:tc>
          <w:tcPr>
            <w:tcW w:w="7100" w:type="dxa"/>
          </w:tcPr>
          <w:p w:rsidR="004B4D26" w:rsidRPr="00500A01" w:rsidRDefault="004B4D26" w:rsidP="004B4D26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AX batch jobs have completed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‘Calculate Timesheet’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‘Process Installation invoice’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1. for Maintenance 'Process Maintenance Invoice'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2.for Upgrade and Install'   ‘Process Installation invoice’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Navigate: Service Management &gt;  Service orders &gt; Service orders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Search by Project ID </w:t>
            </w:r>
            <w:r w:rsidRPr="00500A01">
              <w:rPr>
                <w:rFonts w:cs="Arial"/>
                <w:sz w:val="20"/>
                <w:szCs w:val="20"/>
              </w:rPr>
              <w:br/>
              <w:t>Select WO appended with '2'</w:t>
            </w:r>
          </w:p>
          <w:p w:rsidR="000C1218" w:rsidRPr="00500A01" w:rsidRDefault="000C1218" w:rsidP="002945D0"/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Execution Evidence</w:t>
            </w:r>
          </w:p>
        </w:tc>
        <w:tc>
          <w:tcPr>
            <w:tcW w:w="7100" w:type="dxa"/>
          </w:tcPr>
          <w:p w:rsidR="000C1218" w:rsidRPr="00500A01" w:rsidRDefault="004B4D26" w:rsidP="002945D0">
            <w:r w:rsidRPr="00500A01">
              <w:rPr>
                <w:noProof/>
              </w:rPr>
              <w:drawing>
                <wp:inline distT="0" distB="0" distL="0" distR="0">
                  <wp:extent cx="5718175" cy="2163445"/>
                  <wp:effectExtent l="19050" t="0" r="0" b="0"/>
                  <wp:docPr id="8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175" cy="2163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Status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Passed</w:t>
            </w:r>
          </w:p>
        </w:tc>
      </w:tr>
    </w:tbl>
    <w:p w:rsidR="000C1218" w:rsidRPr="00500A01" w:rsidRDefault="000C1218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ID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Step 53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Description</w:t>
            </w:r>
          </w:p>
        </w:tc>
        <w:tc>
          <w:tcPr>
            <w:tcW w:w="7100" w:type="dxa"/>
          </w:tcPr>
          <w:p w:rsidR="000C1218" w:rsidRPr="00500A01" w:rsidRDefault="0060326B" w:rsidP="002945D0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Invoices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Navigate: Sales Ledger &gt; Customers Invoices &gt; Open customer invoices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by CRM Account number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Execution Evidence</w:t>
            </w:r>
          </w:p>
        </w:tc>
        <w:tc>
          <w:tcPr>
            <w:tcW w:w="7100" w:type="dxa"/>
          </w:tcPr>
          <w:p w:rsidR="000C1218" w:rsidRPr="00500A01" w:rsidRDefault="0060326B" w:rsidP="002945D0">
            <w:r w:rsidRPr="00500A01">
              <w:rPr>
                <w:noProof/>
              </w:rPr>
              <w:drawing>
                <wp:inline distT="0" distB="0" distL="0" distR="0">
                  <wp:extent cx="5732145" cy="805180"/>
                  <wp:effectExtent l="19050" t="0" r="1905" b="0"/>
                  <wp:docPr id="8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145" cy="805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218" w:rsidRPr="00500A01" w:rsidTr="002945D0">
        <w:tc>
          <w:tcPr>
            <w:tcW w:w="3107" w:type="dxa"/>
          </w:tcPr>
          <w:p w:rsidR="000C1218" w:rsidRPr="00500A01" w:rsidRDefault="000C1218" w:rsidP="002945D0">
            <w:r w:rsidRPr="00500A01">
              <w:t>Step Status</w:t>
            </w:r>
          </w:p>
        </w:tc>
        <w:tc>
          <w:tcPr>
            <w:tcW w:w="7100" w:type="dxa"/>
          </w:tcPr>
          <w:p w:rsidR="000C1218" w:rsidRPr="00500A01" w:rsidRDefault="000C1218" w:rsidP="002945D0">
            <w:r w:rsidRPr="00500A01">
              <w:t>Passed</w:t>
            </w:r>
          </w:p>
        </w:tc>
      </w:tr>
    </w:tbl>
    <w:p w:rsidR="000C1218" w:rsidRPr="00500A01" w:rsidRDefault="000C1218" w:rsidP="000376F5"/>
    <w:p w:rsidR="00727311" w:rsidRPr="00500A01" w:rsidRDefault="00727311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55"/>
      </w:tblGrid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t>Step ID</w:t>
            </w:r>
          </w:p>
        </w:tc>
        <w:tc>
          <w:tcPr>
            <w:tcW w:w="7100" w:type="dxa"/>
          </w:tcPr>
          <w:p w:rsidR="00727311" w:rsidRPr="00500A01" w:rsidRDefault="00727311" w:rsidP="00D4301B">
            <w:r w:rsidRPr="00500A01">
              <w:t>Step 54</w:t>
            </w:r>
          </w:p>
        </w:tc>
      </w:tr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976FC8" w:rsidRPr="00500A01" w:rsidRDefault="00976FC8" w:rsidP="00976FC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Navigate: Project management and accounting &gt; (Inquiries) &gt; CRM Payment &gt; CRM Payment list (under 'Inquiries' header)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by Contract ID CNR-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</w:t>
            </w:r>
            <w:proofErr w:type="spellEnd"/>
          </w:p>
          <w:p w:rsidR="00727311" w:rsidRPr="00500A01" w:rsidRDefault="00727311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727311" w:rsidRPr="00500A01" w:rsidRDefault="00976FC8" w:rsidP="00D4301B">
            <w:r w:rsidRPr="00500A01">
              <w:rPr>
                <w:noProof/>
              </w:rPr>
              <w:drawing>
                <wp:inline distT="0" distB="0" distL="0" distR="0">
                  <wp:extent cx="5720715" cy="848360"/>
                  <wp:effectExtent l="19050" t="0" r="0" b="0"/>
                  <wp:docPr id="9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0715" cy="848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t>Step Status</w:t>
            </w:r>
          </w:p>
        </w:tc>
        <w:tc>
          <w:tcPr>
            <w:tcW w:w="7100" w:type="dxa"/>
          </w:tcPr>
          <w:p w:rsidR="00727311" w:rsidRPr="00500A01" w:rsidRDefault="00727311" w:rsidP="00D4301B">
            <w:r w:rsidRPr="00500A01">
              <w:t>Passed</w:t>
            </w:r>
          </w:p>
        </w:tc>
      </w:tr>
    </w:tbl>
    <w:p w:rsidR="00727311" w:rsidRPr="00500A01" w:rsidRDefault="00727311" w:rsidP="000376F5"/>
    <w:p w:rsidR="00727311" w:rsidRPr="00500A01" w:rsidRDefault="00727311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t>Step ID</w:t>
            </w:r>
          </w:p>
        </w:tc>
        <w:tc>
          <w:tcPr>
            <w:tcW w:w="7100" w:type="dxa"/>
          </w:tcPr>
          <w:p w:rsidR="00727311" w:rsidRPr="00500A01" w:rsidRDefault="00727311" w:rsidP="00D4301B">
            <w:r w:rsidRPr="00500A01">
              <w:t>Step 55</w:t>
            </w:r>
          </w:p>
        </w:tc>
      </w:tr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643FF4" w:rsidRPr="00500A01" w:rsidRDefault="00727311" w:rsidP="00D4301B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643FF4" w:rsidRPr="00500A01" w:rsidRDefault="00643FF4" w:rsidP="00643FF4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Navigate: Project management and accounting &gt; Transactions &gt; Posted project transactions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by Contract Id = CNR-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</w:t>
            </w:r>
            <w:proofErr w:type="spellEnd"/>
          </w:p>
          <w:p w:rsidR="00727311" w:rsidRPr="00500A01" w:rsidRDefault="00727311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727311" w:rsidRPr="00500A01" w:rsidRDefault="00643FF4" w:rsidP="00D4301B">
            <w:r w:rsidRPr="00500A01">
              <w:rPr>
                <w:noProof/>
              </w:rPr>
              <w:drawing>
                <wp:inline distT="0" distB="0" distL="0" distR="0">
                  <wp:extent cx="5727700" cy="1141095"/>
                  <wp:effectExtent l="19050" t="0" r="6350" b="0"/>
                  <wp:docPr id="9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1141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t>Step Status</w:t>
            </w:r>
          </w:p>
        </w:tc>
        <w:tc>
          <w:tcPr>
            <w:tcW w:w="7100" w:type="dxa"/>
          </w:tcPr>
          <w:p w:rsidR="00727311" w:rsidRPr="00500A01" w:rsidRDefault="00727311" w:rsidP="00D4301B">
            <w:r w:rsidRPr="00500A01">
              <w:t>Passed</w:t>
            </w:r>
          </w:p>
        </w:tc>
      </w:tr>
    </w:tbl>
    <w:p w:rsidR="00727311" w:rsidRPr="00500A01" w:rsidRDefault="00727311" w:rsidP="000376F5"/>
    <w:p w:rsidR="00727311" w:rsidRPr="00500A01" w:rsidRDefault="00727311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t>Step ID</w:t>
            </w:r>
          </w:p>
        </w:tc>
        <w:tc>
          <w:tcPr>
            <w:tcW w:w="7100" w:type="dxa"/>
          </w:tcPr>
          <w:p w:rsidR="00727311" w:rsidRPr="00500A01" w:rsidRDefault="00727311" w:rsidP="00D4301B">
            <w:r w:rsidRPr="00500A01">
              <w:t>Step 56</w:t>
            </w:r>
          </w:p>
        </w:tc>
      </w:tr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0E05E4" w:rsidRPr="00500A01" w:rsidRDefault="000E05E4" w:rsidP="000E05E4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Transaction origin = Deduction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Double click on the record with the Credit/deposit  (negative value)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'Overview' tab</w:t>
            </w:r>
          </w:p>
          <w:p w:rsidR="00727311" w:rsidRPr="00500A01" w:rsidRDefault="00727311" w:rsidP="00D4301B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727311" w:rsidRPr="00500A01" w:rsidRDefault="000E05E4" w:rsidP="00D4301B">
            <w:r w:rsidRPr="00500A01">
              <w:rPr>
                <w:noProof/>
              </w:rPr>
              <w:drawing>
                <wp:inline distT="0" distB="0" distL="0" distR="0">
                  <wp:extent cx="5727700" cy="1302385"/>
                  <wp:effectExtent l="19050" t="0" r="6350" b="0"/>
                  <wp:docPr id="9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1302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311" w:rsidRPr="00500A01" w:rsidTr="00D4301B">
        <w:tc>
          <w:tcPr>
            <w:tcW w:w="3107" w:type="dxa"/>
          </w:tcPr>
          <w:p w:rsidR="00727311" w:rsidRPr="00500A01" w:rsidRDefault="00727311" w:rsidP="00D4301B">
            <w:r w:rsidRPr="00500A01">
              <w:t>Step Status</w:t>
            </w:r>
          </w:p>
        </w:tc>
        <w:tc>
          <w:tcPr>
            <w:tcW w:w="7100" w:type="dxa"/>
          </w:tcPr>
          <w:p w:rsidR="00727311" w:rsidRPr="00500A01" w:rsidRDefault="00727311" w:rsidP="00D4301B">
            <w:r w:rsidRPr="00500A01">
              <w:t>Passed</w:t>
            </w:r>
          </w:p>
        </w:tc>
      </w:tr>
    </w:tbl>
    <w:p w:rsidR="00727311" w:rsidRPr="00500A01" w:rsidRDefault="00727311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50"/>
        <w:gridCol w:w="8957"/>
      </w:tblGrid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ID</w:t>
            </w:r>
          </w:p>
        </w:tc>
        <w:tc>
          <w:tcPr>
            <w:tcW w:w="7100" w:type="dxa"/>
          </w:tcPr>
          <w:p w:rsidR="008E3D6B" w:rsidRPr="00500A01" w:rsidRDefault="008E3D6B" w:rsidP="00D4301B">
            <w:r w:rsidRPr="00500A01">
              <w:t>Step 57</w:t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BB5829" w:rsidRPr="00500A01" w:rsidRDefault="00BB5829" w:rsidP="00BB5829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Check Stock reduced by 1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Navigate: Stock and warehouse management &gt; On-hand stock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Close the pop up window by clicking the Cancel button</w:t>
            </w:r>
            <w:r w:rsidRPr="00500A01">
              <w:rPr>
                <w:rFonts w:cs="Arial"/>
                <w:sz w:val="20"/>
                <w:szCs w:val="20"/>
              </w:rPr>
              <w:br/>
              <w:t>On hand stock records displayed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Search by the item number given at Service Orders &gt; working orders page  =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Double click on record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'On-hand' tab</w:t>
            </w:r>
          </w:p>
          <w:p w:rsidR="008E3D6B" w:rsidRPr="00500A01" w:rsidRDefault="008E3D6B" w:rsidP="00D4301B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8E3D6B" w:rsidRPr="00500A01" w:rsidRDefault="00BB5829" w:rsidP="00D4301B">
            <w:r w:rsidRPr="00500A01">
              <w:rPr>
                <w:noProof/>
              </w:rPr>
              <w:drawing>
                <wp:inline distT="0" distB="0" distL="0" distR="0">
                  <wp:extent cx="5531611" cy="2604211"/>
                  <wp:effectExtent l="19050" t="0" r="0" b="0"/>
                  <wp:docPr id="95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3588" cy="26051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Status</w:t>
            </w:r>
          </w:p>
        </w:tc>
        <w:tc>
          <w:tcPr>
            <w:tcW w:w="7100" w:type="dxa"/>
          </w:tcPr>
          <w:p w:rsidR="008E3D6B" w:rsidRPr="00500A01" w:rsidRDefault="008E3D6B" w:rsidP="00D4301B">
            <w:r w:rsidRPr="00500A01">
              <w:t>Passed</w:t>
            </w:r>
          </w:p>
        </w:tc>
      </w:tr>
    </w:tbl>
    <w:p w:rsidR="008E3D6B" w:rsidRPr="00500A01" w:rsidRDefault="008E3D6B" w:rsidP="000376F5"/>
    <w:p w:rsidR="008E3D6B" w:rsidRPr="00500A01" w:rsidRDefault="008E3D6B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ID</w:t>
            </w:r>
          </w:p>
        </w:tc>
        <w:tc>
          <w:tcPr>
            <w:tcW w:w="7100" w:type="dxa"/>
          </w:tcPr>
          <w:p w:rsidR="008E3D6B" w:rsidRPr="00500A01" w:rsidRDefault="008E3D6B" w:rsidP="00D4301B">
            <w:r w:rsidRPr="00500A01">
              <w:t>Step 58</w:t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976CF7" w:rsidRPr="00500A01" w:rsidRDefault="00976CF7" w:rsidP="00976CF7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Click on 'Transactions'</w:t>
            </w:r>
          </w:p>
          <w:p w:rsidR="008E3D6B" w:rsidRPr="00500A01" w:rsidRDefault="008E3D6B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8E3D6B" w:rsidRPr="00500A01" w:rsidRDefault="00976CF7" w:rsidP="00D4301B">
            <w:r w:rsidRPr="00500A01">
              <w:rPr>
                <w:noProof/>
              </w:rPr>
              <w:drawing>
                <wp:inline distT="0" distB="0" distL="0" distR="0">
                  <wp:extent cx="5727700" cy="1302385"/>
                  <wp:effectExtent l="19050" t="0" r="6350" b="0"/>
                  <wp:docPr id="96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1302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Status</w:t>
            </w:r>
          </w:p>
        </w:tc>
        <w:tc>
          <w:tcPr>
            <w:tcW w:w="7100" w:type="dxa"/>
          </w:tcPr>
          <w:p w:rsidR="008E3D6B" w:rsidRPr="00500A01" w:rsidRDefault="008E3D6B" w:rsidP="00D4301B">
            <w:r w:rsidRPr="00500A01">
              <w:t>Passed</w:t>
            </w:r>
          </w:p>
        </w:tc>
      </w:tr>
    </w:tbl>
    <w:p w:rsidR="008E3D6B" w:rsidRPr="00500A01" w:rsidRDefault="008E3D6B" w:rsidP="000376F5"/>
    <w:p w:rsidR="008E3D6B" w:rsidRPr="00500A01" w:rsidRDefault="008E3D6B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ID</w:t>
            </w:r>
          </w:p>
        </w:tc>
        <w:tc>
          <w:tcPr>
            <w:tcW w:w="7100" w:type="dxa"/>
          </w:tcPr>
          <w:p w:rsidR="008E3D6B" w:rsidRPr="00500A01" w:rsidRDefault="008E3D6B" w:rsidP="00D4301B">
            <w:r w:rsidRPr="00500A01">
              <w:t>Step 59</w:t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7D5041" w:rsidRPr="00500A01" w:rsidRDefault="008E3D6B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="007D5041" w:rsidRPr="00500A01">
              <w:rPr>
                <w:rFonts w:cs="Arial"/>
                <w:sz w:val="20"/>
                <w:szCs w:val="20"/>
              </w:rPr>
              <w:t>CRM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Navigate to the Upgrade Quote &gt; Contracts   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Open the Contract ID record (Upgrade)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Outstanding balance is the correct figure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lastRenderedPageBreak/>
              <w:t>From the left hand side select 'Payments'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Open 'Active'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paymentline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 xml:space="preserve"> record for outstanding balance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Contract record with Amount (final balance)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The following details have been auto-populated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Payment Method: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CreditCard</w:t>
            </w:r>
            <w:proofErr w:type="spellEnd"/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Payment Creation Date: Today's date</w:t>
            </w:r>
          </w:p>
          <w:p w:rsidR="007D5041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Amount:  The final balance amount (Correct value)</w:t>
            </w:r>
          </w:p>
          <w:p w:rsidR="008E3D6B" w:rsidRPr="00500A01" w:rsidRDefault="007D5041" w:rsidP="007D50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Type of Payment: Balance One-Off</w:t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8E3D6B" w:rsidRPr="00500A01" w:rsidRDefault="00D4301B" w:rsidP="00D4301B">
            <w:r w:rsidRPr="00500A01">
              <w:t>Balance Payment Header</w:t>
            </w:r>
          </w:p>
          <w:p w:rsidR="00D4301B" w:rsidRPr="00500A01" w:rsidRDefault="00D4301B" w:rsidP="00D4301B"/>
          <w:p w:rsidR="00D4301B" w:rsidRPr="00500A01" w:rsidRDefault="00D4301B" w:rsidP="00D4301B">
            <w:r w:rsidRPr="00500A01">
              <w:rPr>
                <w:noProof/>
              </w:rPr>
              <w:drawing>
                <wp:inline distT="0" distB="0" distL="0" distR="0">
                  <wp:extent cx="5727700" cy="3218815"/>
                  <wp:effectExtent l="19050" t="0" r="6350" b="0"/>
                  <wp:docPr id="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301B" w:rsidRPr="00500A01" w:rsidRDefault="00D4301B" w:rsidP="00D4301B"/>
          <w:p w:rsidR="00D4301B" w:rsidRPr="00500A01" w:rsidRDefault="00D4301B" w:rsidP="00D4301B">
            <w:r w:rsidRPr="00500A01">
              <w:t>Active Payment Line</w:t>
            </w:r>
          </w:p>
          <w:p w:rsidR="00D4301B" w:rsidRPr="00500A01" w:rsidRDefault="00D4301B" w:rsidP="00D4301B"/>
          <w:p w:rsidR="00D4301B" w:rsidRPr="00500A01" w:rsidRDefault="00D4301B" w:rsidP="00D4301B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7700" cy="3218815"/>
                  <wp:effectExtent l="19050" t="0" r="6350" b="0"/>
                  <wp:docPr id="8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8E3D6B" w:rsidRPr="00500A01" w:rsidRDefault="008E3D6B" w:rsidP="00D4301B">
            <w:r w:rsidRPr="00500A01">
              <w:t>Passed</w:t>
            </w:r>
          </w:p>
        </w:tc>
      </w:tr>
    </w:tbl>
    <w:p w:rsidR="008E3D6B" w:rsidRPr="00500A01" w:rsidRDefault="008E3D6B" w:rsidP="000376F5"/>
    <w:p w:rsidR="008E3D6B" w:rsidRPr="00500A01" w:rsidRDefault="008E3D6B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ID</w:t>
            </w:r>
          </w:p>
        </w:tc>
        <w:tc>
          <w:tcPr>
            <w:tcW w:w="7100" w:type="dxa"/>
          </w:tcPr>
          <w:p w:rsidR="008E3D6B" w:rsidRPr="00500A01" w:rsidRDefault="008E3D6B" w:rsidP="00D4301B">
            <w:r w:rsidRPr="00500A01">
              <w:t>Step 60</w:t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551771" w:rsidRPr="00500A01" w:rsidRDefault="00551771" w:rsidP="0055177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Click 'Payment Details'</w:t>
            </w:r>
          </w:p>
          <w:p w:rsidR="00551771" w:rsidRPr="00500A01" w:rsidRDefault="00551771" w:rsidP="0055177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551771" w:rsidRPr="00500A01" w:rsidRDefault="00551771" w:rsidP="0055177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Open Payment record</w:t>
            </w:r>
          </w:p>
          <w:p w:rsidR="00551771" w:rsidRPr="00500A01" w:rsidRDefault="00551771" w:rsidP="0055177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551771" w:rsidRPr="00500A01" w:rsidRDefault="00551771" w:rsidP="0055177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From the ribbon bar click on Take Payment From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WorldPay</w:t>
            </w:r>
            <w:proofErr w:type="spellEnd"/>
          </w:p>
          <w:p w:rsidR="008E3D6B" w:rsidRPr="00500A01" w:rsidRDefault="00551771" w:rsidP="0055177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(If this is disabled close all CRM windows and re-open)</w:t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8E3D6B" w:rsidRPr="00500A01" w:rsidRDefault="00E60EAA" w:rsidP="00D4301B">
            <w:r w:rsidRPr="00500A01">
              <w:t xml:space="preserve">Taking Payment from </w:t>
            </w:r>
            <w:proofErr w:type="spellStart"/>
            <w:r w:rsidRPr="00500A01">
              <w:t>WorldPay</w:t>
            </w:r>
            <w:proofErr w:type="spellEnd"/>
          </w:p>
          <w:p w:rsidR="00E60EAA" w:rsidRPr="00500A01" w:rsidRDefault="00E60EAA" w:rsidP="00D4301B"/>
          <w:p w:rsidR="00E60EAA" w:rsidRPr="00500A01" w:rsidRDefault="00E60EAA" w:rsidP="00D4301B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7700" cy="3218815"/>
                  <wp:effectExtent l="19050" t="0" r="6350" b="0"/>
                  <wp:docPr id="9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8E3D6B" w:rsidRPr="00500A01" w:rsidRDefault="008E3D6B" w:rsidP="00D4301B">
            <w:r w:rsidRPr="00500A01">
              <w:t>Passed</w:t>
            </w:r>
          </w:p>
        </w:tc>
      </w:tr>
    </w:tbl>
    <w:p w:rsidR="008E3D6B" w:rsidRPr="00500A01" w:rsidRDefault="008E3D6B" w:rsidP="000376F5"/>
    <w:p w:rsidR="008E3D6B" w:rsidRPr="00500A01" w:rsidRDefault="008E3D6B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ID</w:t>
            </w:r>
          </w:p>
        </w:tc>
        <w:tc>
          <w:tcPr>
            <w:tcW w:w="7100" w:type="dxa"/>
          </w:tcPr>
          <w:p w:rsidR="008E3D6B" w:rsidRPr="00500A01" w:rsidRDefault="008E3D6B" w:rsidP="00D4301B">
            <w:r w:rsidRPr="00500A01">
              <w:t>Step 61</w:t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277CB4" w:rsidRPr="00500A01" w:rsidRDefault="008E3D6B" w:rsidP="00D4301B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br/>
            </w:r>
          </w:p>
          <w:p w:rsidR="00277CB4" w:rsidRPr="00500A01" w:rsidRDefault="00277CB4" w:rsidP="00277CB4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Enter the following test payment details into the authentication screen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Application ID:     AR28636</w:t>
            </w:r>
            <w:r w:rsidRPr="00500A01">
              <w:rPr>
                <w:rFonts w:cs="Arial"/>
                <w:sz w:val="20"/>
                <w:szCs w:val="20"/>
              </w:rPr>
              <w:br/>
              <w:t>Phone Agent:       12345</w:t>
            </w:r>
            <w:r w:rsidRPr="00500A01">
              <w:rPr>
                <w:rFonts w:cs="Arial"/>
                <w:sz w:val="20"/>
                <w:szCs w:val="20"/>
              </w:rPr>
              <w:br/>
              <w:t>Phone Extension: 54321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Proceed</w:t>
            </w:r>
          </w:p>
          <w:p w:rsidR="008E3D6B" w:rsidRPr="00500A01" w:rsidRDefault="008E3D6B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8E3D6B" w:rsidRPr="00500A01" w:rsidRDefault="00277CB4" w:rsidP="00D4301B">
            <w:proofErr w:type="spellStart"/>
            <w:r w:rsidRPr="00500A01">
              <w:t>Verint</w:t>
            </w:r>
            <w:proofErr w:type="spellEnd"/>
            <w:r w:rsidRPr="00500A01">
              <w:t xml:space="preserve"> Details Provided</w:t>
            </w:r>
          </w:p>
          <w:p w:rsidR="00277CB4" w:rsidRPr="00500A01" w:rsidRDefault="00277CB4" w:rsidP="00D4301B"/>
          <w:p w:rsidR="00277CB4" w:rsidRPr="00500A01" w:rsidRDefault="00277CB4" w:rsidP="00D4301B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7700" cy="3218815"/>
                  <wp:effectExtent l="19050" t="0" r="6350" b="0"/>
                  <wp:docPr id="9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D6B" w:rsidRPr="00500A01" w:rsidTr="00D4301B">
        <w:tc>
          <w:tcPr>
            <w:tcW w:w="3107" w:type="dxa"/>
          </w:tcPr>
          <w:p w:rsidR="008E3D6B" w:rsidRPr="00500A01" w:rsidRDefault="008E3D6B" w:rsidP="00D4301B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8E3D6B" w:rsidRPr="00500A01" w:rsidRDefault="008E3D6B" w:rsidP="00D4301B">
            <w:r w:rsidRPr="00500A01">
              <w:t>Passed</w:t>
            </w:r>
          </w:p>
        </w:tc>
      </w:tr>
    </w:tbl>
    <w:p w:rsidR="008E3D6B" w:rsidRPr="00500A01" w:rsidRDefault="008E3D6B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ID</w:t>
            </w:r>
          </w:p>
        </w:tc>
        <w:tc>
          <w:tcPr>
            <w:tcW w:w="7100" w:type="dxa"/>
          </w:tcPr>
          <w:p w:rsidR="001A187E" w:rsidRPr="00500A01" w:rsidRDefault="006F62A5" w:rsidP="00D4301B">
            <w:r w:rsidRPr="00500A01">
              <w:t>Step 62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D43326" w:rsidRPr="00500A01" w:rsidRDefault="001A187E" w:rsidP="00D4301B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</w:p>
          <w:p w:rsidR="00D43326" w:rsidRPr="00500A01" w:rsidRDefault="00D43326" w:rsidP="00D43326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Select payment type: MasterCard </w:t>
            </w:r>
            <w:r w:rsidRPr="00500A01">
              <w:rPr>
                <w:rFonts w:cs="Arial"/>
                <w:sz w:val="20"/>
                <w:szCs w:val="20"/>
              </w:rPr>
              <w:br/>
              <w:t>Use the following test details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Card number:         5555555555554444 </w:t>
            </w:r>
            <w:r w:rsidRPr="00500A01">
              <w:rPr>
                <w:rFonts w:cs="Arial"/>
                <w:sz w:val="20"/>
                <w:szCs w:val="20"/>
              </w:rPr>
              <w:br/>
              <w:t>Card expiry date:   This can be any date in the future</w:t>
            </w:r>
            <w:r w:rsidRPr="00500A01">
              <w:rPr>
                <w:rFonts w:cs="Arial"/>
                <w:sz w:val="20"/>
                <w:szCs w:val="20"/>
              </w:rPr>
              <w:br/>
              <w:t>Name card holder : Test</w:t>
            </w:r>
            <w:r w:rsidRPr="00500A01">
              <w:rPr>
                <w:rFonts w:cs="Arial"/>
                <w:sz w:val="20"/>
                <w:szCs w:val="20"/>
              </w:rPr>
              <w:br/>
              <w:t>CVC:                      This can be any 3 digits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Address details auto populated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Click Make Payment 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Secure Test Simulator Page (This does not exist in Production it is only a test environment)</w:t>
            </w:r>
            <w:r w:rsidRPr="00500A01">
              <w:rPr>
                <w:rFonts w:cs="Arial"/>
                <w:sz w:val="20"/>
                <w:szCs w:val="20"/>
              </w:rPr>
              <w:br/>
              <w:t>Click Continue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Payment Success  - payment confirmation</w:t>
            </w:r>
            <w:r w:rsidRPr="00500A01">
              <w:rPr>
                <w:rFonts w:cs="Arial"/>
                <w:sz w:val="20"/>
                <w:szCs w:val="20"/>
              </w:rPr>
              <w:br/>
              <w:t>Click Close button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Prompt message (navigational)</w:t>
            </w:r>
            <w:r w:rsidRPr="00500A01">
              <w:rPr>
                <w:rFonts w:cs="Arial"/>
                <w:sz w:val="20"/>
                <w:szCs w:val="20"/>
              </w:rPr>
              <w:br/>
              <w:t>Click OK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lastRenderedPageBreak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Refresh screen to update status's especially the Quote screen to log deposit</w:t>
            </w:r>
          </w:p>
          <w:p w:rsidR="001A187E" w:rsidRPr="00500A01" w:rsidRDefault="001A187E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1A187E" w:rsidRPr="00500A01" w:rsidRDefault="00D43326" w:rsidP="00D4301B">
            <w:r w:rsidRPr="00500A01">
              <w:t>Payment Options appear</w:t>
            </w:r>
          </w:p>
          <w:p w:rsidR="00D43326" w:rsidRPr="00500A01" w:rsidRDefault="00D43326" w:rsidP="00D4301B"/>
          <w:p w:rsidR="00D43326" w:rsidRPr="00500A01" w:rsidRDefault="00D43326" w:rsidP="00D4301B">
            <w:r w:rsidRPr="00500A01">
              <w:rPr>
                <w:noProof/>
              </w:rPr>
              <w:drawing>
                <wp:inline distT="0" distB="0" distL="0" distR="0">
                  <wp:extent cx="5727700" cy="3218815"/>
                  <wp:effectExtent l="19050" t="0" r="6350" b="0"/>
                  <wp:docPr id="9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3326" w:rsidRPr="00500A01" w:rsidRDefault="00D43326" w:rsidP="00D4301B"/>
          <w:p w:rsidR="00D43326" w:rsidRPr="00500A01" w:rsidRDefault="00D43326" w:rsidP="00D4301B">
            <w:r w:rsidRPr="00500A01">
              <w:t>Master Card Option Given</w:t>
            </w:r>
          </w:p>
          <w:p w:rsidR="00D43326" w:rsidRPr="00500A01" w:rsidRDefault="00D43326" w:rsidP="00D4301B"/>
          <w:p w:rsidR="00D43326" w:rsidRPr="00500A01" w:rsidRDefault="00D43326" w:rsidP="00D4301B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7700" cy="3218815"/>
                  <wp:effectExtent l="19050" t="0" r="6350" b="0"/>
                  <wp:docPr id="9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3326" w:rsidRPr="00500A01" w:rsidRDefault="00D43326" w:rsidP="00D4301B"/>
          <w:p w:rsidR="00D43326" w:rsidRPr="00500A01" w:rsidRDefault="00D43326" w:rsidP="00D4301B">
            <w:r w:rsidRPr="00500A01">
              <w:t>Payment Successful</w:t>
            </w:r>
          </w:p>
          <w:p w:rsidR="00D43326" w:rsidRPr="00500A01" w:rsidRDefault="00D43326" w:rsidP="00D4301B"/>
          <w:p w:rsidR="00D43326" w:rsidRPr="00500A01" w:rsidRDefault="00D43326" w:rsidP="00D4301B">
            <w:r w:rsidRPr="00500A01">
              <w:rPr>
                <w:noProof/>
              </w:rPr>
              <w:drawing>
                <wp:inline distT="0" distB="0" distL="0" distR="0">
                  <wp:extent cx="5727700" cy="3218815"/>
                  <wp:effectExtent l="19050" t="0" r="6350" b="0"/>
                  <wp:docPr id="9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3326" w:rsidRPr="00500A01" w:rsidRDefault="00D43326" w:rsidP="00D4301B"/>
          <w:p w:rsidR="00D43326" w:rsidRPr="00500A01" w:rsidRDefault="00D43326" w:rsidP="00D4301B">
            <w:r w:rsidRPr="00500A01">
              <w:t>Payment Line is paid in CRM</w:t>
            </w:r>
          </w:p>
          <w:p w:rsidR="00D43326" w:rsidRPr="00500A01" w:rsidRDefault="00D43326" w:rsidP="00D4301B"/>
          <w:p w:rsidR="00D43326" w:rsidRPr="00500A01" w:rsidRDefault="00D43326" w:rsidP="00D4301B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7700" cy="3218815"/>
                  <wp:effectExtent l="19050" t="0" r="6350" b="0"/>
                  <wp:docPr id="10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1A187E" w:rsidRPr="00500A01" w:rsidRDefault="001A187E" w:rsidP="00D4301B">
            <w:r w:rsidRPr="00500A01">
              <w:t>Passed</w:t>
            </w:r>
          </w:p>
        </w:tc>
      </w:tr>
    </w:tbl>
    <w:p w:rsidR="001A187E" w:rsidRPr="00500A01" w:rsidRDefault="001A187E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ID</w:t>
            </w:r>
          </w:p>
        </w:tc>
        <w:tc>
          <w:tcPr>
            <w:tcW w:w="7100" w:type="dxa"/>
          </w:tcPr>
          <w:p w:rsidR="001A187E" w:rsidRPr="00500A01" w:rsidRDefault="006F62A5" w:rsidP="00D4301B">
            <w:r w:rsidRPr="00500A01">
              <w:t>Step 63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EF5E68" w:rsidRPr="00500A01" w:rsidRDefault="001A187E" w:rsidP="00EF5E6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="00EF5E68" w:rsidRPr="00500A01">
              <w:rPr>
                <w:rFonts w:cs="Arial"/>
                <w:sz w:val="20"/>
                <w:szCs w:val="20"/>
              </w:rPr>
              <w:t xml:space="preserve">Navigate to Contracts &gt; Payments </w:t>
            </w:r>
          </w:p>
          <w:p w:rsidR="00EF5E68" w:rsidRPr="00500A01" w:rsidRDefault="00EF5E68" w:rsidP="00EF5E6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EF5E68" w:rsidRPr="00500A01" w:rsidRDefault="00EF5E68" w:rsidP="00EF5E6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Outstanding Amount = zero</w:t>
            </w:r>
          </w:p>
          <w:p w:rsidR="00EF5E68" w:rsidRPr="00500A01" w:rsidRDefault="00EF5E68" w:rsidP="00EF5E6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Status Reason = Payment Completed</w:t>
            </w:r>
          </w:p>
          <w:p w:rsidR="00EF5E68" w:rsidRPr="00500A01" w:rsidRDefault="00EF5E68" w:rsidP="00EF5E6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1A187E" w:rsidRPr="00500A01" w:rsidRDefault="00EF5E68" w:rsidP="00EF5E6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Open Payment record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1A187E" w:rsidRPr="00500A01" w:rsidRDefault="002B3E1B" w:rsidP="00D4301B">
            <w:r w:rsidRPr="00500A01">
              <w:t>Outstanding Amount reduced to Zero and status is now payment Completed</w:t>
            </w:r>
          </w:p>
          <w:p w:rsidR="002B3E1B" w:rsidRPr="00500A01" w:rsidRDefault="002B3E1B" w:rsidP="00D4301B"/>
          <w:p w:rsidR="002B3E1B" w:rsidRPr="00500A01" w:rsidRDefault="002B3E1B" w:rsidP="00D4301B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7700" cy="3218815"/>
                  <wp:effectExtent l="19050" t="0" r="6350" b="0"/>
                  <wp:docPr id="10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1A187E" w:rsidRPr="00500A01" w:rsidRDefault="001A187E" w:rsidP="00D4301B">
            <w:r w:rsidRPr="00500A01">
              <w:t>Passed</w:t>
            </w:r>
          </w:p>
        </w:tc>
      </w:tr>
    </w:tbl>
    <w:p w:rsidR="001A187E" w:rsidRPr="00500A01" w:rsidRDefault="001A187E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ID</w:t>
            </w:r>
          </w:p>
        </w:tc>
        <w:tc>
          <w:tcPr>
            <w:tcW w:w="7100" w:type="dxa"/>
          </w:tcPr>
          <w:p w:rsidR="001A187E" w:rsidRPr="00500A01" w:rsidRDefault="006F62A5" w:rsidP="00D4301B">
            <w:r w:rsidRPr="00500A01">
              <w:t>Step 64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B26B81" w:rsidRPr="00500A01" w:rsidRDefault="00B26B81" w:rsidP="00B26B8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Navigate to &gt;  Contract and Open the Upgrade Payment record </w:t>
            </w:r>
          </w:p>
          <w:p w:rsidR="00B26B81" w:rsidRPr="00500A01" w:rsidRDefault="00B26B81" w:rsidP="00B26B8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 </w:t>
            </w:r>
          </w:p>
          <w:p w:rsidR="00B26B81" w:rsidRPr="00500A01" w:rsidRDefault="00B26B81" w:rsidP="00B26B8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From the contract click on Install/Upgrade Complete icon</w:t>
            </w:r>
          </w:p>
          <w:p w:rsidR="00B26B81" w:rsidRPr="00500A01" w:rsidRDefault="00B26B81" w:rsidP="00B26B8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B26B81" w:rsidRPr="00500A01" w:rsidRDefault="00B26B81" w:rsidP="00B26B81">
            <w:pPr>
              <w:rPr>
                <w:rFonts w:cs="Arial"/>
                <w:sz w:val="20"/>
                <w:szCs w:val="20"/>
              </w:rPr>
            </w:pPr>
            <w:proofErr w:type="gramStart"/>
            <w:r w:rsidRPr="00500A01">
              <w:rPr>
                <w:rFonts w:cs="Arial"/>
                <w:sz w:val="20"/>
                <w:szCs w:val="20"/>
              </w:rPr>
              <w:t>Confirmation prompt</w:t>
            </w:r>
            <w:proofErr w:type="gramEnd"/>
            <w:r w:rsidRPr="00500A01">
              <w:rPr>
                <w:rFonts w:cs="Arial"/>
                <w:sz w:val="20"/>
                <w:szCs w:val="20"/>
              </w:rPr>
              <w:t xml:space="preserve"> widow pop up - Are you sure?</w:t>
            </w:r>
          </w:p>
          <w:p w:rsidR="00B26B81" w:rsidRPr="00500A01" w:rsidRDefault="00B26B81" w:rsidP="00B26B8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B26B81" w:rsidRPr="00500A01" w:rsidRDefault="00B26B81" w:rsidP="00B26B8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Click OK</w:t>
            </w:r>
          </w:p>
          <w:p w:rsidR="00B26B81" w:rsidRPr="00500A01" w:rsidRDefault="00B26B81" w:rsidP="00B26B8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B26B81" w:rsidRPr="00500A01" w:rsidRDefault="00B26B81" w:rsidP="00B26B8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Confirmation prompt widow pop up - successful</w:t>
            </w:r>
          </w:p>
          <w:p w:rsidR="00B26B81" w:rsidRPr="00500A01" w:rsidRDefault="00B26B81" w:rsidP="00B26B8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  <w:p w:rsidR="001A187E" w:rsidRPr="00500A01" w:rsidRDefault="00B26B81" w:rsidP="00B26B8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Click OK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1A187E" w:rsidRPr="00500A01" w:rsidRDefault="00F47A1B" w:rsidP="00D4301B">
            <w:r w:rsidRPr="00500A01">
              <w:t>Contract Outstanding Balance reduced to zero</w:t>
            </w:r>
          </w:p>
          <w:p w:rsidR="00F47A1B" w:rsidRPr="00500A01" w:rsidRDefault="00F47A1B" w:rsidP="00D4301B"/>
          <w:p w:rsidR="00F47A1B" w:rsidRPr="00500A01" w:rsidRDefault="00F47A1B" w:rsidP="00D4301B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7700" cy="3218815"/>
                  <wp:effectExtent l="19050" t="0" r="6350" b="0"/>
                  <wp:docPr id="102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7A1B" w:rsidRPr="00500A01" w:rsidRDefault="00F47A1B" w:rsidP="00D4301B"/>
          <w:p w:rsidR="00F47A1B" w:rsidRPr="00500A01" w:rsidRDefault="00F47A1B" w:rsidP="00D4301B">
            <w:r w:rsidRPr="00500A01">
              <w:t>Pop up message appear after Install/Upgrade click on Contract</w:t>
            </w:r>
          </w:p>
          <w:p w:rsidR="00F47A1B" w:rsidRPr="00500A01" w:rsidRDefault="00F47A1B" w:rsidP="00D4301B"/>
          <w:p w:rsidR="00F47A1B" w:rsidRPr="00500A01" w:rsidRDefault="00E55C79" w:rsidP="00D4301B">
            <w:r w:rsidRPr="00500A01">
              <w:rPr>
                <w:noProof/>
              </w:rPr>
              <w:drawing>
                <wp:inline distT="0" distB="0" distL="0" distR="0">
                  <wp:extent cx="5727700" cy="3218815"/>
                  <wp:effectExtent l="19050" t="0" r="6350" b="0"/>
                  <wp:docPr id="103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5C79" w:rsidRPr="00500A01" w:rsidRDefault="00E55C79" w:rsidP="00D4301B"/>
          <w:p w:rsidR="00E55C79" w:rsidRPr="00500A01" w:rsidRDefault="00E55C79" w:rsidP="00D4301B">
            <w:r w:rsidRPr="00500A01">
              <w:t>Contract Status Updated Successfully</w:t>
            </w:r>
          </w:p>
          <w:p w:rsidR="00E55C79" w:rsidRPr="00500A01" w:rsidRDefault="00E55C79" w:rsidP="00D4301B"/>
          <w:p w:rsidR="00E55C79" w:rsidRPr="00500A01" w:rsidRDefault="00E55C79" w:rsidP="00D4301B">
            <w:r w:rsidRPr="00500A01">
              <w:rPr>
                <w:noProof/>
              </w:rPr>
              <w:lastRenderedPageBreak/>
              <w:drawing>
                <wp:inline distT="0" distB="0" distL="0" distR="0">
                  <wp:extent cx="5727700" cy="3218815"/>
                  <wp:effectExtent l="19050" t="0" r="6350" b="0"/>
                  <wp:docPr id="10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lastRenderedPageBreak/>
              <w:t>Step Status</w:t>
            </w:r>
          </w:p>
        </w:tc>
        <w:tc>
          <w:tcPr>
            <w:tcW w:w="7100" w:type="dxa"/>
          </w:tcPr>
          <w:p w:rsidR="001A187E" w:rsidRPr="00500A01" w:rsidRDefault="001A187E" w:rsidP="00D4301B">
            <w:r w:rsidRPr="00500A01">
              <w:t>Passed</w:t>
            </w:r>
          </w:p>
        </w:tc>
      </w:tr>
    </w:tbl>
    <w:p w:rsidR="001A187E" w:rsidRPr="00500A01" w:rsidRDefault="001A187E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ID</w:t>
            </w:r>
          </w:p>
        </w:tc>
        <w:tc>
          <w:tcPr>
            <w:tcW w:w="7100" w:type="dxa"/>
          </w:tcPr>
          <w:p w:rsidR="001A187E" w:rsidRPr="00500A01" w:rsidRDefault="006F62A5" w:rsidP="00D4301B">
            <w:r w:rsidRPr="00500A01">
              <w:t>Step 65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D327EC" w:rsidRPr="00500A01" w:rsidRDefault="00D327EC" w:rsidP="00D327EC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in preparation for AX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Navigate: Project management and accounting &gt; (Inquiries) &gt; CRM Payment &gt; CRM Payment list (under 'Inquiries' header)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by Contract ID CNR-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-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xxxxxx</w:t>
            </w:r>
            <w:proofErr w:type="spellEnd"/>
          </w:p>
          <w:p w:rsidR="001A187E" w:rsidRPr="00500A01" w:rsidRDefault="001A187E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1A187E" w:rsidRPr="00500A01" w:rsidRDefault="00D327EC" w:rsidP="00D4301B">
            <w:r w:rsidRPr="00500A01">
              <w:rPr>
                <w:noProof/>
              </w:rPr>
              <w:drawing>
                <wp:inline distT="0" distB="0" distL="0" distR="0">
                  <wp:extent cx="5727700" cy="812165"/>
                  <wp:effectExtent l="19050" t="0" r="6350" b="0"/>
                  <wp:docPr id="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812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Status</w:t>
            </w:r>
          </w:p>
        </w:tc>
        <w:tc>
          <w:tcPr>
            <w:tcW w:w="7100" w:type="dxa"/>
          </w:tcPr>
          <w:p w:rsidR="001A187E" w:rsidRPr="00500A01" w:rsidRDefault="001A187E" w:rsidP="00D4301B">
            <w:r w:rsidRPr="00500A01">
              <w:t>Passed</w:t>
            </w:r>
          </w:p>
        </w:tc>
      </w:tr>
    </w:tbl>
    <w:p w:rsidR="001A187E" w:rsidRPr="00500A01" w:rsidRDefault="001A187E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ID</w:t>
            </w:r>
          </w:p>
        </w:tc>
        <w:tc>
          <w:tcPr>
            <w:tcW w:w="7100" w:type="dxa"/>
          </w:tcPr>
          <w:p w:rsidR="001A187E" w:rsidRPr="00500A01" w:rsidRDefault="006F62A5" w:rsidP="00D4301B">
            <w:r w:rsidRPr="00500A01">
              <w:t>Step 66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1A187E" w:rsidRPr="00500A01" w:rsidRDefault="00C6210E" w:rsidP="00D4301B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AX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Navigate to: Sales Ledger &gt; All Customers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by 'Customer account' number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the Balance icon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lastRenderedPageBreak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Open Transactions  from the menu bar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1A187E" w:rsidRPr="00500A01" w:rsidRDefault="00C6210E" w:rsidP="00D4301B">
            <w:r w:rsidRPr="00500A01">
              <w:rPr>
                <w:noProof/>
              </w:rPr>
              <w:drawing>
                <wp:inline distT="0" distB="0" distL="0" distR="0">
                  <wp:extent cx="5727700" cy="1997075"/>
                  <wp:effectExtent l="19050" t="0" r="6350" b="0"/>
                  <wp:docPr id="1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1997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Status</w:t>
            </w:r>
          </w:p>
        </w:tc>
        <w:tc>
          <w:tcPr>
            <w:tcW w:w="7100" w:type="dxa"/>
          </w:tcPr>
          <w:p w:rsidR="001A187E" w:rsidRPr="00500A01" w:rsidRDefault="001A187E" w:rsidP="00D4301B">
            <w:r w:rsidRPr="00500A01">
              <w:t>Passed</w:t>
            </w:r>
          </w:p>
        </w:tc>
      </w:tr>
    </w:tbl>
    <w:p w:rsidR="001A187E" w:rsidRPr="00500A01" w:rsidRDefault="001A187E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55"/>
      </w:tblGrid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ID</w:t>
            </w:r>
          </w:p>
        </w:tc>
        <w:tc>
          <w:tcPr>
            <w:tcW w:w="7100" w:type="dxa"/>
          </w:tcPr>
          <w:p w:rsidR="001A187E" w:rsidRPr="00500A01" w:rsidRDefault="006F62A5" w:rsidP="00D4301B">
            <w:r w:rsidRPr="00500A01">
              <w:t>Step 67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DD5C41" w:rsidRPr="00500A01" w:rsidRDefault="00DD5C41" w:rsidP="00DD5C41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Edit the attached import streamline statement for the Deposit and Outstanding payments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AX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To find the 'HESTXN00000000000xxx'  number navigate to</w:t>
            </w:r>
            <w:r w:rsidRPr="00500A01">
              <w:rPr>
                <w:rFonts w:cs="Arial"/>
                <w:sz w:val="20"/>
                <w:szCs w:val="20"/>
              </w:rPr>
              <w:br/>
              <w:t>&gt; Project management and accounting &gt; CRM payment &gt; CRM payment list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by Contract ID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The customer deposit/outstanding debit/credit card payment must match the values in the edited file</w:t>
            </w:r>
          </w:p>
          <w:p w:rsidR="001A187E" w:rsidRPr="00500A01" w:rsidRDefault="001A187E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1A187E" w:rsidRPr="00500A01" w:rsidRDefault="00BA32EC" w:rsidP="00D4301B">
            <w:r w:rsidRPr="00500A01">
              <w:rPr>
                <w:noProof/>
              </w:rPr>
              <w:drawing>
                <wp:inline distT="0" distB="0" distL="0" distR="0">
                  <wp:extent cx="5720715" cy="526415"/>
                  <wp:effectExtent l="19050" t="0" r="0" b="0"/>
                  <wp:docPr id="10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0715" cy="526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Status</w:t>
            </w:r>
          </w:p>
        </w:tc>
        <w:tc>
          <w:tcPr>
            <w:tcW w:w="7100" w:type="dxa"/>
          </w:tcPr>
          <w:p w:rsidR="001A187E" w:rsidRPr="00500A01" w:rsidRDefault="001A187E" w:rsidP="00D4301B">
            <w:r w:rsidRPr="00500A01">
              <w:t>Passed</w:t>
            </w:r>
          </w:p>
        </w:tc>
      </w:tr>
    </w:tbl>
    <w:p w:rsidR="001A187E" w:rsidRPr="00500A01" w:rsidRDefault="001A187E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ID</w:t>
            </w:r>
          </w:p>
        </w:tc>
        <w:tc>
          <w:tcPr>
            <w:tcW w:w="7100" w:type="dxa"/>
          </w:tcPr>
          <w:p w:rsidR="001A187E" w:rsidRPr="00500A01" w:rsidRDefault="006F62A5" w:rsidP="00D4301B">
            <w:r w:rsidRPr="00500A01">
              <w:t>Step 68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AE5D87" w:rsidRPr="00500A01" w:rsidRDefault="00AE5D87" w:rsidP="00AE5D87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Place the edited file in the following file path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 </w:t>
            </w:r>
            <w:r w:rsidRPr="00500A01">
              <w:rPr>
                <w:rFonts w:cs="Arial"/>
                <w:sz w:val="20"/>
                <w:szCs w:val="20"/>
              </w:rPr>
              <w:br/>
              <w:t>Pre-production: \\SQLHESCLKANLPRE\AOSBatch\StreamlineStatement\IN</w:t>
            </w:r>
          </w:p>
          <w:p w:rsidR="001A187E" w:rsidRPr="00500A01" w:rsidRDefault="001A187E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1A187E" w:rsidRPr="00500A01" w:rsidRDefault="00AE5D87" w:rsidP="00D4301B">
            <w:r w:rsidRPr="00500A01">
              <w:rPr>
                <w:noProof/>
              </w:rPr>
              <w:drawing>
                <wp:inline distT="0" distB="0" distL="0" distR="0">
                  <wp:extent cx="5727700" cy="1682750"/>
                  <wp:effectExtent l="19050" t="0" r="6350" b="0"/>
                  <wp:docPr id="10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1682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Status</w:t>
            </w:r>
          </w:p>
        </w:tc>
        <w:tc>
          <w:tcPr>
            <w:tcW w:w="7100" w:type="dxa"/>
          </w:tcPr>
          <w:p w:rsidR="001A187E" w:rsidRPr="00500A01" w:rsidRDefault="001A187E" w:rsidP="00D4301B">
            <w:r w:rsidRPr="00500A01">
              <w:t>Passed</w:t>
            </w:r>
          </w:p>
        </w:tc>
      </w:tr>
    </w:tbl>
    <w:p w:rsidR="001A187E" w:rsidRPr="00500A01" w:rsidRDefault="001A187E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ID</w:t>
            </w:r>
          </w:p>
        </w:tc>
        <w:tc>
          <w:tcPr>
            <w:tcW w:w="7100" w:type="dxa"/>
          </w:tcPr>
          <w:p w:rsidR="001A187E" w:rsidRPr="00500A01" w:rsidRDefault="006F62A5" w:rsidP="00D4301B">
            <w:r w:rsidRPr="00500A01">
              <w:t>Step 69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5E375E" w:rsidRPr="00500A01" w:rsidRDefault="005E375E" w:rsidP="005E375E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Ensure that payment record is synced with AX before executing the batch otherwise the streamline record will be appear in Open status in statement form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Run batch job  &lt;&lt;Import streamline statement &gt;&gt;</w:t>
            </w:r>
          </w:p>
          <w:p w:rsidR="001A187E" w:rsidRPr="00500A01" w:rsidRDefault="001A187E" w:rsidP="00D4301B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1A187E" w:rsidRPr="00500A01" w:rsidRDefault="005E375E" w:rsidP="00D4301B">
            <w:r w:rsidRPr="00500A01">
              <w:rPr>
                <w:noProof/>
              </w:rPr>
              <w:drawing>
                <wp:inline distT="0" distB="0" distL="0" distR="0">
                  <wp:extent cx="5727700" cy="1002030"/>
                  <wp:effectExtent l="19050" t="0" r="6350" b="0"/>
                  <wp:docPr id="11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1002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Status</w:t>
            </w:r>
          </w:p>
        </w:tc>
        <w:tc>
          <w:tcPr>
            <w:tcW w:w="7100" w:type="dxa"/>
          </w:tcPr>
          <w:p w:rsidR="001A187E" w:rsidRPr="00500A01" w:rsidRDefault="001A187E" w:rsidP="00D4301B">
            <w:r w:rsidRPr="00500A01">
              <w:t>Passed</w:t>
            </w:r>
          </w:p>
        </w:tc>
      </w:tr>
    </w:tbl>
    <w:p w:rsidR="001A187E" w:rsidRPr="00500A01" w:rsidRDefault="001A187E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ID</w:t>
            </w:r>
          </w:p>
        </w:tc>
        <w:tc>
          <w:tcPr>
            <w:tcW w:w="7100" w:type="dxa"/>
          </w:tcPr>
          <w:p w:rsidR="001A187E" w:rsidRPr="00500A01" w:rsidRDefault="001A187E" w:rsidP="006F62A5">
            <w:r w:rsidRPr="00500A01">
              <w:t xml:space="preserve">Step </w:t>
            </w:r>
            <w:r w:rsidR="006F62A5" w:rsidRPr="00500A01">
              <w:t>70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5E375E" w:rsidRPr="00500A01" w:rsidRDefault="005E375E" w:rsidP="005E375E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AX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for Customer using Account number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Sales Ledger &gt; Customers &gt; All Customers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the Transactions icon in the ribbon bar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Customer transaction are displayed, search for Contract ID/Project ID</w:t>
            </w:r>
          </w:p>
          <w:p w:rsidR="001A187E" w:rsidRPr="00500A01" w:rsidRDefault="001A187E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1A187E" w:rsidRPr="00500A01" w:rsidRDefault="00681635" w:rsidP="00D4301B">
            <w:r w:rsidRPr="00500A01">
              <w:rPr>
                <w:noProof/>
              </w:rPr>
              <w:drawing>
                <wp:inline distT="0" distB="0" distL="0" distR="0">
                  <wp:extent cx="5727700" cy="1068070"/>
                  <wp:effectExtent l="19050" t="0" r="6350" b="0"/>
                  <wp:docPr id="1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1068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Status</w:t>
            </w:r>
          </w:p>
        </w:tc>
        <w:tc>
          <w:tcPr>
            <w:tcW w:w="7100" w:type="dxa"/>
          </w:tcPr>
          <w:p w:rsidR="001A187E" w:rsidRPr="00500A01" w:rsidRDefault="001A187E" w:rsidP="00D4301B">
            <w:r w:rsidRPr="00500A01">
              <w:t>Passed</w:t>
            </w:r>
          </w:p>
        </w:tc>
      </w:tr>
    </w:tbl>
    <w:p w:rsidR="001A187E" w:rsidRPr="00500A01" w:rsidRDefault="001A187E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ID</w:t>
            </w:r>
          </w:p>
        </w:tc>
        <w:tc>
          <w:tcPr>
            <w:tcW w:w="7100" w:type="dxa"/>
          </w:tcPr>
          <w:p w:rsidR="001A187E" w:rsidRPr="00500A01" w:rsidRDefault="006F62A5" w:rsidP="00D4301B">
            <w:r w:rsidRPr="00500A01">
              <w:t>Step 7</w:t>
            </w:r>
            <w:r w:rsidR="001A187E" w:rsidRPr="00500A01">
              <w:t>1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C84C02" w:rsidRPr="00500A01" w:rsidRDefault="00C84C02" w:rsidP="00C84C02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Navigate to &gt; Cash and Bank Management &gt; Inquiries &gt; Statement &gt; Streamline statement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In the 'show' field </w:t>
            </w:r>
            <w:proofErr w:type="gramStart"/>
            <w:r w:rsidRPr="00500A01">
              <w:rPr>
                <w:rFonts w:cs="Arial"/>
                <w:sz w:val="20"/>
                <w:szCs w:val="20"/>
              </w:rPr>
              <w:t>dropdown,</w:t>
            </w:r>
            <w:proofErr w:type="gramEnd"/>
            <w:r w:rsidRPr="00500A01">
              <w:rPr>
                <w:rFonts w:cs="Arial"/>
                <w:sz w:val="20"/>
                <w:szCs w:val="20"/>
              </w:rPr>
              <w:t xml:space="preserve"> select the value as 'Posted'.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From the List of the Posted transactions, query using the Project Id or Transaction id (HESTXN...)</w:t>
            </w:r>
          </w:p>
          <w:p w:rsidR="001A187E" w:rsidRPr="00500A01" w:rsidRDefault="001A187E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1A187E" w:rsidRPr="00500A01" w:rsidRDefault="009113E5" w:rsidP="00D4301B">
            <w:r w:rsidRPr="00500A01">
              <w:rPr>
                <w:noProof/>
              </w:rPr>
              <w:drawing>
                <wp:inline distT="0" distB="0" distL="0" distR="0">
                  <wp:extent cx="5727700" cy="1272540"/>
                  <wp:effectExtent l="19050" t="0" r="6350" b="0"/>
                  <wp:docPr id="11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1272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Status</w:t>
            </w:r>
          </w:p>
        </w:tc>
        <w:tc>
          <w:tcPr>
            <w:tcW w:w="7100" w:type="dxa"/>
          </w:tcPr>
          <w:p w:rsidR="001A187E" w:rsidRPr="00500A01" w:rsidRDefault="001A187E" w:rsidP="00D4301B">
            <w:r w:rsidRPr="00500A01">
              <w:t>Passed</w:t>
            </w:r>
          </w:p>
        </w:tc>
      </w:tr>
    </w:tbl>
    <w:p w:rsidR="001A187E" w:rsidRPr="00500A01" w:rsidRDefault="001A187E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55"/>
      </w:tblGrid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ID</w:t>
            </w:r>
          </w:p>
        </w:tc>
        <w:tc>
          <w:tcPr>
            <w:tcW w:w="7100" w:type="dxa"/>
          </w:tcPr>
          <w:p w:rsidR="001A187E" w:rsidRPr="00500A01" w:rsidRDefault="001A187E" w:rsidP="006F62A5">
            <w:r w:rsidRPr="00500A01">
              <w:t xml:space="preserve">Step </w:t>
            </w:r>
            <w:r w:rsidR="006F62A5" w:rsidRPr="00500A01">
              <w:t>72</w:t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080302" w:rsidRPr="00500A01" w:rsidRDefault="00080302" w:rsidP="00080302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Navigate to Sales Ledger &gt; Journals &gt; Payment Journal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br/>
              <w:t>'Show' field = Posted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Sort on 'Journal batch number' to find the most recent payment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(Sort by clicking on the 'Arrow' icon in the 'Journal batch </w:t>
            </w:r>
            <w:proofErr w:type="spellStart"/>
            <w:r w:rsidRPr="00500A01">
              <w:rPr>
                <w:rFonts w:cs="Arial"/>
                <w:sz w:val="20"/>
                <w:szCs w:val="20"/>
              </w:rPr>
              <w:t>numbr</w:t>
            </w:r>
            <w:proofErr w:type="spellEnd"/>
            <w:r w:rsidRPr="00500A01">
              <w:rPr>
                <w:rFonts w:cs="Arial"/>
                <w:sz w:val="20"/>
                <w:szCs w:val="20"/>
              </w:rPr>
              <w:t>' header)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'STMLN' is  displayed in the 'Name' column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Highlight the 'STMLN' record and click on 'Lines'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Verify the Date, Invoice number and payment amount is correct</w:t>
            </w:r>
          </w:p>
          <w:p w:rsidR="001A187E" w:rsidRPr="00500A01" w:rsidRDefault="001A187E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Execution Evidence</w:t>
            </w:r>
          </w:p>
        </w:tc>
        <w:tc>
          <w:tcPr>
            <w:tcW w:w="7100" w:type="dxa"/>
          </w:tcPr>
          <w:p w:rsidR="001A187E" w:rsidRPr="00500A01" w:rsidRDefault="00080302" w:rsidP="00D4301B">
            <w:r w:rsidRPr="00500A01">
              <w:rPr>
                <w:noProof/>
              </w:rPr>
              <w:drawing>
                <wp:inline distT="0" distB="0" distL="0" distR="0">
                  <wp:extent cx="5720715" cy="1104900"/>
                  <wp:effectExtent l="19050" t="0" r="0" b="0"/>
                  <wp:docPr id="11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0715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87E" w:rsidRPr="00500A01" w:rsidTr="00D4301B">
        <w:tc>
          <w:tcPr>
            <w:tcW w:w="3107" w:type="dxa"/>
          </w:tcPr>
          <w:p w:rsidR="001A187E" w:rsidRPr="00500A01" w:rsidRDefault="001A187E" w:rsidP="00D4301B">
            <w:r w:rsidRPr="00500A01">
              <w:t>Step Status</w:t>
            </w:r>
          </w:p>
        </w:tc>
        <w:tc>
          <w:tcPr>
            <w:tcW w:w="7100" w:type="dxa"/>
          </w:tcPr>
          <w:p w:rsidR="001A187E" w:rsidRPr="00500A01" w:rsidRDefault="001A187E" w:rsidP="00D4301B">
            <w:r w:rsidRPr="00500A01">
              <w:t>Passed</w:t>
            </w:r>
          </w:p>
        </w:tc>
      </w:tr>
    </w:tbl>
    <w:p w:rsidR="001A187E" w:rsidRPr="00500A01" w:rsidRDefault="001A187E" w:rsidP="000376F5"/>
    <w:tbl>
      <w:tblPr>
        <w:tblStyle w:val="TableGrid"/>
        <w:tblW w:w="10207" w:type="dxa"/>
        <w:tblInd w:w="-601" w:type="dxa"/>
        <w:tblLook w:val="04A0" w:firstRow="1" w:lastRow="0" w:firstColumn="1" w:lastColumn="0" w:noHBand="0" w:noVBand="1"/>
      </w:tblPr>
      <w:tblGrid>
        <w:gridCol w:w="1239"/>
        <w:gridCol w:w="9276"/>
      </w:tblGrid>
      <w:tr w:rsidR="004546B7" w:rsidRPr="00500A01" w:rsidTr="00D4301B">
        <w:tc>
          <w:tcPr>
            <w:tcW w:w="3107" w:type="dxa"/>
          </w:tcPr>
          <w:p w:rsidR="004546B7" w:rsidRPr="00500A01" w:rsidRDefault="004546B7" w:rsidP="00D4301B">
            <w:r w:rsidRPr="00500A01">
              <w:t>Step ID</w:t>
            </w:r>
          </w:p>
        </w:tc>
        <w:tc>
          <w:tcPr>
            <w:tcW w:w="7100" w:type="dxa"/>
          </w:tcPr>
          <w:p w:rsidR="004546B7" w:rsidRPr="00500A01" w:rsidRDefault="004546B7" w:rsidP="00D4301B">
            <w:r w:rsidRPr="00500A01">
              <w:t>Step 73</w:t>
            </w:r>
          </w:p>
        </w:tc>
      </w:tr>
      <w:tr w:rsidR="004546B7" w:rsidRPr="00500A01" w:rsidTr="00D4301B">
        <w:tc>
          <w:tcPr>
            <w:tcW w:w="3107" w:type="dxa"/>
          </w:tcPr>
          <w:p w:rsidR="004546B7" w:rsidRPr="00500A01" w:rsidRDefault="004546B7" w:rsidP="00D4301B">
            <w:r w:rsidRPr="00500A01">
              <w:t>Step Description</w:t>
            </w:r>
          </w:p>
        </w:tc>
        <w:tc>
          <w:tcPr>
            <w:tcW w:w="7100" w:type="dxa"/>
          </w:tcPr>
          <w:p w:rsidR="00472F48" w:rsidRPr="00500A01" w:rsidRDefault="00472F48" w:rsidP="00472F48">
            <w:pPr>
              <w:rPr>
                <w:rFonts w:cs="Arial"/>
                <w:sz w:val="20"/>
                <w:szCs w:val="20"/>
              </w:rPr>
            </w:pPr>
            <w:r w:rsidRPr="00500A01">
              <w:rPr>
                <w:rFonts w:cs="Arial"/>
                <w:sz w:val="20"/>
                <w:szCs w:val="20"/>
              </w:rPr>
              <w:t>AX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</w:r>
            <w:r w:rsidRPr="00500A01">
              <w:rPr>
                <w:rFonts w:cs="Arial"/>
                <w:sz w:val="20"/>
                <w:szCs w:val="20"/>
              </w:rPr>
              <w:lastRenderedPageBreak/>
              <w:t xml:space="preserve">Navigate to: Sales Ledger &gt; All Customers 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Search by 'Customer account' number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the Balance icon</w:t>
            </w:r>
            <w:r w:rsidRPr="00500A01">
              <w:rPr>
                <w:rFonts w:cs="Arial"/>
                <w:sz w:val="20"/>
                <w:szCs w:val="20"/>
              </w:rPr>
              <w:br/>
              <w:t xml:space="preserve"> </w:t>
            </w:r>
            <w:r w:rsidRPr="00500A01">
              <w:rPr>
                <w:rFonts w:cs="Arial"/>
                <w:sz w:val="20"/>
                <w:szCs w:val="20"/>
              </w:rPr>
              <w:br/>
              <w:t>Click on Open Transactions  from the menu bar</w:t>
            </w:r>
          </w:p>
          <w:p w:rsidR="004546B7" w:rsidRPr="00500A01" w:rsidRDefault="004546B7" w:rsidP="00D4301B">
            <w:pPr>
              <w:rPr>
                <w:rFonts w:cs="Arial"/>
                <w:sz w:val="20"/>
                <w:szCs w:val="20"/>
              </w:rPr>
            </w:pPr>
          </w:p>
        </w:tc>
      </w:tr>
      <w:tr w:rsidR="004546B7" w:rsidRPr="00500A01" w:rsidTr="00D4301B">
        <w:tc>
          <w:tcPr>
            <w:tcW w:w="3107" w:type="dxa"/>
          </w:tcPr>
          <w:p w:rsidR="004546B7" w:rsidRPr="00500A01" w:rsidRDefault="004546B7" w:rsidP="00D4301B">
            <w:r w:rsidRPr="00500A01">
              <w:lastRenderedPageBreak/>
              <w:t>Step Execution Evidence</w:t>
            </w:r>
          </w:p>
        </w:tc>
        <w:tc>
          <w:tcPr>
            <w:tcW w:w="7100" w:type="dxa"/>
          </w:tcPr>
          <w:p w:rsidR="004546B7" w:rsidRPr="00500A01" w:rsidRDefault="000D0842" w:rsidP="00D4301B">
            <w:r w:rsidRPr="00500A01">
              <w:rPr>
                <w:noProof/>
              </w:rPr>
              <w:drawing>
                <wp:inline distT="0" distB="0" distL="0" distR="0">
                  <wp:extent cx="5727700" cy="2063115"/>
                  <wp:effectExtent l="19050" t="0" r="6350" b="0"/>
                  <wp:docPr id="11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2063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6B7" w:rsidRPr="00500A01" w:rsidTr="00D4301B">
        <w:tc>
          <w:tcPr>
            <w:tcW w:w="3107" w:type="dxa"/>
          </w:tcPr>
          <w:p w:rsidR="004546B7" w:rsidRPr="00500A01" w:rsidRDefault="004546B7" w:rsidP="00D4301B">
            <w:r w:rsidRPr="00500A01">
              <w:t>Step Status</w:t>
            </w:r>
          </w:p>
        </w:tc>
        <w:tc>
          <w:tcPr>
            <w:tcW w:w="7100" w:type="dxa"/>
          </w:tcPr>
          <w:p w:rsidR="004546B7" w:rsidRPr="00500A01" w:rsidRDefault="004546B7" w:rsidP="00D4301B">
            <w:r w:rsidRPr="00500A01">
              <w:t>Passed</w:t>
            </w:r>
          </w:p>
        </w:tc>
      </w:tr>
    </w:tbl>
    <w:p w:rsidR="004546B7" w:rsidRPr="00500A01" w:rsidRDefault="004546B7" w:rsidP="000376F5"/>
    <w:sectPr w:rsidR="004546B7" w:rsidRPr="00500A01" w:rsidSect="0069080C">
      <w:headerReference w:type="default" r:id="rId1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2E9C" w:rsidRDefault="00752E9C" w:rsidP="000376F5">
      <w:pPr>
        <w:spacing w:after="0" w:line="240" w:lineRule="auto"/>
      </w:pPr>
      <w:r>
        <w:separator/>
      </w:r>
    </w:p>
  </w:endnote>
  <w:endnote w:type="continuationSeparator" w:id="0">
    <w:p w:rsidR="00752E9C" w:rsidRDefault="00752E9C" w:rsidP="000376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2E9C" w:rsidRDefault="00752E9C" w:rsidP="000376F5">
      <w:pPr>
        <w:spacing w:after="0" w:line="240" w:lineRule="auto"/>
      </w:pPr>
      <w:r>
        <w:separator/>
      </w:r>
    </w:p>
  </w:footnote>
  <w:footnote w:type="continuationSeparator" w:id="0">
    <w:p w:rsidR="00752E9C" w:rsidRDefault="00752E9C" w:rsidP="000376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2E9C" w:rsidRDefault="00752E9C" w:rsidP="000376F5">
    <w:pPr>
      <w:pStyle w:val="Header"/>
    </w:pPr>
    <w:r>
      <w:ptab w:relativeTo="margin" w:alignment="left" w:leader="none"/>
    </w:r>
  </w:p>
  <w:tbl>
    <w:tblPr>
      <w:tblStyle w:val="TableGrid"/>
      <w:tblW w:w="1058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49"/>
      <w:gridCol w:w="5732"/>
    </w:tblGrid>
    <w:tr w:rsidR="00752E9C" w:rsidTr="000376F5">
      <w:trPr>
        <w:trHeight w:val="348"/>
      </w:trPr>
      <w:tc>
        <w:tcPr>
          <w:tcW w:w="4849" w:type="dxa"/>
        </w:tcPr>
        <w:p w:rsidR="00752E9C" w:rsidRDefault="00752E9C" w:rsidP="000376F5">
          <w:pPr>
            <w:tabs>
              <w:tab w:val="right" w:pos="9498"/>
            </w:tabs>
            <w:ind w:right="120"/>
            <w:rPr>
              <w:b/>
              <w:color w:val="1F497D"/>
              <w:sz w:val="40"/>
              <w:szCs w:val="32"/>
            </w:rPr>
          </w:pPr>
          <w:r>
            <w:rPr>
              <w:noProof/>
            </w:rPr>
            <w:drawing>
              <wp:inline distT="0" distB="0" distL="0" distR="0">
                <wp:extent cx="1905000" cy="952500"/>
                <wp:effectExtent l="57150" t="0" r="57150" b="11430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SE logo 2015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0" cy="952500"/>
                        </a:xfrm>
                        <a:prstGeom prst="rect">
                          <a:avLst/>
                        </a:prstGeom>
                        <a:effectLst>
                          <a:outerShdw blurRad="50800" dist="50800" dir="5400000" algn="ctr" rotWithShape="0">
                            <a:schemeClr val="bg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32" w:type="dxa"/>
        </w:tcPr>
        <w:p w:rsidR="00752E9C" w:rsidRDefault="00752E9C" w:rsidP="000376F5">
          <w:pPr>
            <w:tabs>
              <w:tab w:val="right" w:pos="9498"/>
            </w:tabs>
            <w:spacing w:before="240"/>
            <w:ind w:right="120"/>
            <w:rPr>
              <w:b/>
              <w:color w:val="1F497D"/>
              <w:sz w:val="40"/>
              <w:szCs w:val="32"/>
            </w:rPr>
          </w:pPr>
          <w:r w:rsidRPr="00080508">
            <w:rPr>
              <w:b/>
              <w:color w:val="1F497D"/>
              <w:sz w:val="40"/>
              <w:szCs w:val="32"/>
            </w:rPr>
            <w:t>Home Essential Services Support</w:t>
          </w:r>
        </w:p>
        <w:p w:rsidR="00752E9C" w:rsidRDefault="00752E9C" w:rsidP="000376F5">
          <w:pPr>
            <w:tabs>
              <w:tab w:val="right" w:pos="9498"/>
            </w:tabs>
            <w:spacing w:before="240"/>
            <w:ind w:left="142" w:right="120"/>
            <w:rPr>
              <w:b/>
              <w:color w:val="1F497D"/>
              <w:sz w:val="40"/>
              <w:szCs w:val="32"/>
            </w:rPr>
          </w:pPr>
        </w:p>
      </w:tc>
    </w:tr>
  </w:tbl>
  <w:p w:rsidR="00752E9C" w:rsidRDefault="00752E9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12584"/>
    <w:multiLevelType w:val="hybridMultilevel"/>
    <w:tmpl w:val="6F36DEAC"/>
    <w:lvl w:ilvl="0" w:tplc="FBF446A4">
      <w:numFmt w:val="bullet"/>
      <w:lvlText w:val="-"/>
      <w:lvlJc w:val="left"/>
      <w:pPr>
        <w:ind w:left="555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1">
    <w:nsid w:val="1B6B0516"/>
    <w:multiLevelType w:val="hybridMultilevel"/>
    <w:tmpl w:val="3028D328"/>
    <w:lvl w:ilvl="0" w:tplc="2BC442FC">
      <w:start w:val="1"/>
      <w:numFmt w:val="decimal"/>
      <w:lvlText w:val="%1."/>
      <w:lvlJc w:val="left"/>
      <w:pPr>
        <w:ind w:left="720" w:hanging="360"/>
      </w:pPr>
      <w:rPr>
        <w:rFonts w:eastAsia="Times New Roman" w:cs="Arial"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A77832"/>
    <w:multiLevelType w:val="hybridMultilevel"/>
    <w:tmpl w:val="BBA063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3A7231"/>
    <w:multiLevelType w:val="hybridMultilevel"/>
    <w:tmpl w:val="C15EB3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13C6681"/>
    <w:multiLevelType w:val="hybridMultilevel"/>
    <w:tmpl w:val="429499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1743CE7"/>
    <w:multiLevelType w:val="hybridMultilevel"/>
    <w:tmpl w:val="9474C6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F74351"/>
    <w:multiLevelType w:val="hybridMultilevel"/>
    <w:tmpl w:val="8A648E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46B4351"/>
    <w:multiLevelType w:val="hybridMultilevel"/>
    <w:tmpl w:val="6B4A74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642084F"/>
    <w:multiLevelType w:val="hybridMultilevel"/>
    <w:tmpl w:val="BFD618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E1C42E6"/>
    <w:multiLevelType w:val="hybridMultilevel"/>
    <w:tmpl w:val="BF0CEB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9"/>
  </w:num>
  <w:num w:numId="4">
    <w:abstractNumId w:val="3"/>
  </w:num>
  <w:num w:numId="5">
    <w:abstractNumId w:val="7"/>
  </w:num>
  <w:num w:numId="6">
    <w:abstractNumId w:val="2"/>
  </w:num>
  <w:num w:numId="7">
    <w:abstractNumId w:val="1"/>
  </w:num>
  <w:num w:numId="8">
    <w:abstractNumId w:val="5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hdrShapeDefaults>
    <o:shapedefaults v:ext="edit" spidmax="552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5078"/>
    <w:rsid w:val="00006058"/>
    <w:rsid w:val="000376F5"/>
    <w:rsid w:val="00043E46"/>
    <w:rsid w:val="00080302"/>
    <w:rsid w:val="0009348D"/>
    <w:rsid w:val="000A01A7"/>
    <w:rsid w:val="000B5AA1"/>
    <w:rsid w:val="000C1218"/>
    <w:rsid w:val="000D0842"/>
    <w:rsid w:val="000D77A8"/>
    <w:rsid w:val="000E05E4"/>
    <w:rsid w:val="000E34D1"/>
    <w:rsid w:val="000F7058"/>
    <w:rsid w:val="00105E72"/>
    <w:rsid w:val="001104A2"/>
    <w:rsid w:val="00110A2E"/>
    <w:rsid w:val="00150DC3"/>
    <w:rsid w:val="0015604E"/>
    <w:rsid w:val="00164DB3"/>
    <w:rsid w:val="001A187E"/>
    <w:rsid w:val="00203D3A"/>
    <w:rsid w:val="00213C18"/>
    <w:rsid w:val="002420EA"/>
    <w:rsid w:val="00254FF7"/>
    <w:rsid w:val="00264567"/>
    <w:rsid w:val="002672AB"/>
    <w:rsid w:val="00277CB4"/>
    <w:rsid w:val="00281AC5"/>
    <w:rsid w:val="002945D0"/>
    <w:rsid w:val="002A6827"/>
    <w:rsid w:val="002B101B"/>
    <w:rsid w:val="002B3E1B"/>
    <w:rsid w:val="002C37E5"/>
    <w:rsid w:val="00320526"/>
    <w:rsid w:val="003300B6"/>
    <w:rsid w:val="00333606"/>
    <w:rsid w:val="00350BF8"/>
    <w:rsid w:val="00356748"/>
    <w:rsid w:val="003572B0"/>
    <w:rsid w:val="003573BE"/>
    <w:rsid w:val="00373EFE"/>
    <w:rsid w:val="003E0D2D"/>
    <w:rsid w:val="003E3277"/>
    <w:rsid w:val="003F7527"/>
    <w:rsid w:val="00401B9A"/>
    <w:rsid w:val="00407A41"/>
    <w:rsid w:val="00411628"/>
    <w:rsid w:val="004175EB"/>
    <w:rsid w:val="00427FF4"/>
    <w:rsid w:val="00442580"/>
    <w:rsid w:val="00447E78"/>
    <w:rsid w:val="00453C27"/>
    <w:rsid w:val="004546B7"/>
    <w:rsid w:val="00466A9F"/>
    <w:rsid w:val="00472F48"/>
    <w:rsid w:val="004A0EF0"/>
    <w:rsid w:val="004A2D3A"/>
    <w:rsid w:val="004A6A22"/>
    <w:rsid w:val="004B4D26"/>
    <w:rsid w:val="004E0736"/>
    <w:rsid w:val="004E7E12"/>
    <w:rsid w:val="004F2BB8"/>
    <w:rsid w:val="004F39C8"/>
    <w:rsid w:val="00500A01"/>
    <w:rsid w:val="00514475"/>
    <w:rsid w:val="00546E06"/>
    <w:rsid w:val="00551771"/>
    <w:rsid w:val="005540E5"/>
    <w:rsid w:val="00560358"/>
    <w:rsid w:val="00563AE6"/>
    <w:rsid w:val="00576D0D"/>
    <w:rsid w:val="00585C1D"/>
    <w:rsid w:val="005904CF"/>
    <w:rsid w:val="005A2D38"/>
    <w:rsid w:val="005A39A5"/>
    <w:rsid w:val="005B7630"/>
    <w:rsid w:val="005B7A2A"/>
    <w:rsid w:val="005C24AA"/>
    <w:rsid w:val="005C26A3"/>
    <w:rsid w:val="005E375E"/>
    <w:rsid w:val="0060326B"/>
    <w:rsid w:val="0062408D"/>
    <w:rsid w:val="00637EA4"/>
    <w:rsid w:val="00642313"/>
    <w:rsid w:val="00643F8F"/>
    <w:rsid w:val="00643FF4"/>
    <w:rsid w:val="00651592"/>
    <w:rsid w:val="00671288"/>
    <w:rsid w:val="00681635"/>
    <w:rsid w:val="0069080C"/>
    <w:rsid w:val="006A22C2"/>
    <w:rsid w:val="006E6830"/>
    <w:rsid w:val="006E6B7B"/>
    <w:rsid w:val="006F62A5"/>
    <w:rsid w:val="00700083"/>
    <w:rsid w:val="0070649F"/>
    <w:rsid w:val="0071198F"/>
    <w:rsid w:val="00727311"/>
    <w:rsid w:val="00744640"/>
    <w:rsid w:val="00752E9C"/>
    <w:rsid w:val="0076523A"/>
    <w:rsid w:val="00795078"/>
    <w:rsid w:val="007A415E"/>
    <w:rsid w:val="007B4072"/>
    <w:rsid w:val="007B6DFE"/>
    <w:rsid w:val="007D5041"/>
    <w:rsid w:val="007E44F9"/>
    <w:rsid w:val="00806E6E"/>
    <w:rsid w:val="00846F50"/>
    <w:rsid w:val="00850F2D"/>
    <w:rsid w:val="00860F50"/>
    <w:rsid w:val="00865B62"/>
    <w:rsid w:val="00870605"/>
    <w:rsid w:val="00881098"/>
    <w:rsid w:val="00885907"/>
    <w:rsid w:val="0089772E"/>
    <w:rsid w:val="008B6318"/>
    <w:rsid w:val="008C7206"/>
    <w:rsid w:val="008E3D6B"/>
    <w:rsid w:val="008E6090"/>
    <w:rsid w:val="008E7E4C"/>
    <w:rsid w:val="00904F88"/>
    <w:rsid w:val="009113E5"/>
    <w:rsid w:val="009159D1"/>
    <w:rsid w:val="00935C9F"/>
    <w:rsid w:val="009366FA"/>
    <w:rsid w:val="00951710"/>
    <w:rsid w:val="00957818"/>
    <w:rsid w:val="00975BC4"/>
    <w:rsid w:val="00976CF7"/>
    <w:rsid w:val="00976FC8"/>
    <w:rsid w:val="00977767"/>
    <w:rsid w:val="009A1D28"/>
    <w:rsid w:val="009B39C5"/>
    <w:rsid w:val="009D6ED0"/>
    <w:rsid w:val="00A11000"/>
    <w:rsid w:val="00A368B9"/>
    <w:rsid w:val="00A46815"/>
    <w:rsid w:val="00A62E2A"/>
    <w:rsid w:val="00A8102C"/>
    <w:rsid w:val="00A82063"/>
    <w:rsid w:val="00A86793"/>
    <w:rsid w:val="00A875F2"/>
    <w:rsid w:val="00AE4438"/>
    <w:rsid w:val="00AE5D87"/>
    <w:rsid w:val="00AE6573"/>
    <w:rsid w:val="00B06157"/>
    <w:rsid w:val="00B06C09"/>
    <w:rsid w:val="00B2032D"/>
    <w:rsid w:val="00B21303"/>
    <w:rsid w:val="00B239EB"/>
    <w:rsid w:val="00B26B81"/>
    <w:rsid w:val="00B3169A"/>
    <w:rsid w:val="00B436A3"/>
    <w:rsid w:val="00B74038"/>
    <w:rsid w:val="00BA32EC"/>
    <w:rsid w:val="00BB40FA"/>
    <w:rsid w:val="00BB5829"/>
    <w:rsid w:val="00BB6C37"/>
    <w:rsid w:val="00BC3EB7"/>
    <w:rsid w:val="00BE04AE"/>
    <w:rsid w:val="00BF7BE7"/>
    <w:rsid w:val="00C17E50"/>
    <w:rsid w:val="00C46C31"/>
    <w:rsid w:val="00C6210E"/>
    <w:rsid w:val="00C662B4"/>
    <w:rsid w:val="00C6787F"/>
    <w:rsid w:val="00C84C02"/>
    <w:rsid w:val="00CA47FF"/>
    <w:rsid w:val="00CC51FE"/>
    <w:rsid w:val="00CF6E7F"/>
    <w:rsid w:val="00D327EC"/>
    <w:rsid w:val="00D35D72"/>
    <w:rsid w:val="00D4301B"/>
    <w:rsid w:val="00D43326"/>
    <w:rsid w:val="00D449E0"/>
    <w:rsid w:val="00D63B33"/>
    <w:rsid w:val="00D76CC2"/>
    <w:rsid w:val="00D80B43"/>
    <w:rsid w:val="00D84AC0"/>
    <w:rsid w:val="00DA4061"/>
    <w:rsid w:val="00DD5C41"/>
    <w:rsid w:val="00DE1F18"/>
    <w:rsid w:val="00E05136"/>
    <w:rsid w:val="00E316E1"/>
    <w:rsid w:val="00E520CF"/>
    <w:rsid w:val="00E55C79"/>
    <w:rsid w:val="00E60EAA"/>
    <w:rsid w:val="00E623F8"/>
    <w:rsid w:val="00E72CC6"/>
    <w:rsid w:val="00EA300F"/>
    <w:rsid w:val="00EB3CF6"/>
    <w:rsid w:val="00EC7026"/>
    <w:rsid w:val="00ED6544"/>
    <w:rsid w:val="00EE215F"/>
    <w:rsid w:val="00EE2899"/>
    <w:rsid w:val="00EE73AA"/>
    <w:rsid w:val="00EF0815"/>
    <w:rsid w:val="00EF5E68"/>
    <w:rsid w:val="00F054D6"/>
    <w:rsid w:val="00F06CF5"/>
    <w:rsid w:val="00F47A1B"/>
    <w:rsid w:val="00F52C15"/>
    <w:rsid w:val="00F61CC9"/>
    <w:rsid w:val="00F66F1B"/>
    <w:rsid w:val="00F772A2"/>
    <w:rsid w:val="00F8694E"/>
    <w:rsid w:val="00F95785"/>
    <w:rsid w:val="00FA2D0F"/>
    <w:rsid w:val="00FA5B90"/>
    <w:rsid w:val="00FB4D5D"/>
    <w:rsid w:val="00FC1525"/>
    <w:rsid w:val="00FD5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52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23F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23F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3F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6058"/>
    <w:pPr>
      <w:spacing w:after="180" w:line="240" w:lineRule="auto"/>
      <w:ind w:left="720" w:hanging="288"/>
      <w:contextualSpacing/>
    </w:pPr>
    <w:rPr>
      <w:rFonts w:eastAsiaTheme="minorHAnsi"/>
      <w:color w:val="1F497D" w:themeColor="text2"/>
      <w:lang w:eastAsia="en-US"/>
    </w:rPr>
  </w:style>
  <w:style w:type="character" w:styleId="Hyperlink">
    <w:name w:val="Hyperlink"/>
    <w:basedOn w:val="DefaultParagraphFont"/>
    <w:uiPriority w:val="99"/>
    <w:unhideWhenUsed/>
    <w:rsid w:val="0000605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060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060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6058"/>
    <w:rPr>
      <w:rFonts w:ascii="Tahoma" w:eastAsiaTheme="minorEastAsia" w:hAnsi="Tahoma" w:cs="Tahoma"/>
      <w:sz w:val="16"/>
      <w:szCs w:val="16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E623F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E623F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E623F8"/>
    <w:rPr>
      <w:rFonts w:asciiTheme="majorHAnsi" w:eastAsiaTheme="majorEastAsia" w:hAnsiTheme="majorHAnsi" w:cstheme="majorBidi"/>
      <w:b/>
      <w:bCs/>
      <w:color w:val="4F81BD" w:themeColor="accent1"/>
      <w:lang w:eastAsia="en-GB"/>
    </w:rPr>
  </w:style>
  <w:style w:type="paragraph" w:styleId="NoSpacing">
    <w:name w:val="No Spacing"/>
    <w:uiPriority w:val="1"/>
    <w:qFormat/>
    <w:rsid w:val="00E623F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376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76F5"/>
    <w:rPr>
      <w:rFonts w:eastAsiaTheme="minorEastAsia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0376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76F5"/>
    <w:rPr>
      <w:rFonts w:eastAsiaTheme="minorEastAsia"/>
      <w:lang w:eastAsia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23F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23F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3F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6058"/>
    <w:pPr>
      <w:spacing w:after="180" w:line="240" w:lineRule="auto"/>
      <w:ind w:left="720" w:hanging="288"/>
      <w:contextualSpacing/>
    </w:pPr>
    <w:rPr>
      <w:rFonts w:eastAsiaTheme="minorHAnsi"/>
      <w:color w:val="1F497D" w:themeColor="text2"/>
      <w:lang w:eastAsia="en-US"/>
    </w:rPr>
  </w:style>
  <w:style w:type="character" w:styleId="Hyperlink">
    <w:name w:val="Hyperlink"/>
    <w:basedOn w:val="DefaultParagraphFont"/>
    <w:uiPriority w:val="99"/>
    <w:unhideWhenUsed/>
    <w:rsid w:val="0000605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060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060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6058"/>
    <w:rPr>
      <w:rFonts w:ascii="Tahoma" w:eastAsiaTheme="minorEastAsia" w:hAnsi="Tahoma" w:cs="Tahoma"/>
      <w:sz w:val="16"/>
      <w:szCs w:val="16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E623F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E623F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E623F8"/>
    <w:rPr>
      <w:rFonts w:asciiTheme="majorHAnsi" w:eastAsiaTheme="majorEastAsia" w:hAnsiTheme="majorHAnsi" w:cstheme="majorBidi"/>
      <w:b/>
      <w:bCs/>
      <w:color w:val="4F81BD" w:themeColor="accent1"/>
      <w:lang w:eastAsia="en-GB"/>
    </w:rPr>
  </w:style>
  <w:style w:type="paragraph" w:styleId="NoSpacing">
    <w:name w:val="No Spacing"/>
    <w:uiPriority w:val="1"/>
    <w:qFormat/>
    <w:rsid w:val="00E623F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376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76F5"/>
    <w:rPr>
      <w:rFonts w:eastAsiaTheme="minorEastAsia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0376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76F5"/>
    <w:rPr>
      <w:rFonts w:eastAsiaTheme="minorEastAsia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3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3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80E70729.dotm</Template>
  <TotalTime>2748</TotalTime>
  <Pages>81</Pages>
  <Words>4465</Words>
  <Characters>25456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SSE / SGN / SEC</Company>
  <LinksUpToDate>false</LinksUpToDate>
  <CharactersWithSpaces>29862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Samanta, Anupama</dc:creator>
  <cp:lastModifiedBy>Kaplapure, Laxmikant</cp:lastModifiedBy>
  <cp:revision>8</cp:revision>
  <dcterms:created xsi:type="dcterms:W3CDTF">2018-08-20T08:58:00Z</dcterms:created>
  <dcterms:modified xsi:type="dcterms:W3CDTF">2018-09-20T12:27:00Z</dcterms:modified>
</cp:coreProperties>
</file>